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0"/>
      </w:tblGrid>
      <w:tr w:rsidR="004B7E44" w14:paraId="666DCED4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5DDD0135" w14:textId="03252A25" w:rsidR="004B7E44" w:rsidRDefault="00653361" w:rsidP="004B7E4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299089" wp14:editId="373DC5BB">
                  <wp:simplePos x="0" y="0"/>
                  <wp:positionH relativeFrom="column">
                    <wp:posOffset>5164765</wp:posOffset>
                  </wp:positionH>
                  <wp:positionV relativeFrom="paragraph">
                    <wp:posOffset>-292854</wp:posOffset>
                  </wp:positionV>
                  <wp:extent cx="762635" cy="7651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B7E44">
              <w:rPr>
                <w:noProof/>
              </w:rPr>
              <mc:AlternateContent>
                <mc:Choice Requires="wps">
                  <w:drawing>
                    <wp:inline distT="0" distB="0" distL="0" distR="0" wp14:anchorId="5ADCEC1A" wp14:editId="31F0DCD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753F0F" w14:textId="73E81560" w:rsidR="00A457A2" w:rsidRDefault="00A457A2" w:rsidP="004B7E44">
                                  <w:pPr>
                                    <w:pStyle w:val="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Practica 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A10F9F9" w14:textId="306EB63C" w:rsidR="00A457A2" w:rsidRPr="00A457A2" w:rsidRDefault="00A457A2" w:rsidP="004B7E44">
                                  <w:pPr>
                                    <w:pStyle w:val="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Ada 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-202</w:t>
                                  </w:r>
                                  <w:r w:rsidR="00C60B04">
                                    <w:rPr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DCEC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04753F0F" w14:textId="73E81560" w:rsidR="00A457A2" w:rsidRDefault="00A457A2" w:rsidP="004B7E44">
                            <w:pPr>
                              <w:pStyle w:val="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Practica </w:t>
                            </w:r>
                            <w:r w:rsidR="00C60B04"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A10F9F9" w14:textId="306EB63C" w:rsidR="00A457A2" w:rsidRPr="00A457A2" w:rsidRDefault="00A457A2" w:rsidP="004B7E44">
                            <w:pPr>
                              <w:pStyle w:val="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Ada 202</w:t>
                            </w:r>
                            <w:r w:rsidR="00C60B04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>-202</w:t>
                            </w:r>
                            <w:r w:rsidR="00C60B04"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842CD1" w14:textId="66EE934A" w:rsidR="004B7E44" w:rsidRDefault="004B7E44" w:rsidP="004B7E44"/>
          <w:p w14:paraId="23B80A3F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0203A0" wp14:editId="4A4C57F4">
                      <wp:extent cx="5962650" cy="188595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0" cy="188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0A2317" w14:textId="77777777" w:rsidR="009D1A4E" w:rsidRDefault="009D1A4E" w:rsidP="004B7E44">
                                  <w:pPr>
                                    <w:pStyle w:val="Sub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INFORME </w:t>
                                  </w:r>
                                </w:p>
                                <w:p w14:paraId="3D50FE7A" w14:textId="39E89B9B" w:rsidR="004B7E44" w:rsidRPr="009D1A4E" w:rsidRDefault="00C60B04" w:rsidP="004B7E44">
                                  <w:pPr>
                                    <w:pStyle w:val="Subttul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COMPARACIÓN DE ALGORITMOS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0203A0" id="Text Box 3" o:spid="_x0000_s1027" type="#_x0000_t202" style="width:469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" filled="f" stroked="f" strokeweight=".5pt">
                      <v:textbox>
                        <w:txbxContent>
                          <w:p w14:paraId="750A2317" w14:textId="77777777" w:rsidR="009D1A4E" w:rsidRDefault="009D1A4E" w:rsidP="004B7E44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INFORME </w:t>
                            </w:r>
                          </w:p>
                          <w:p w14:paraId="3D50FE7A" w14:textId="39E89B9B" w:rsidR="004B7E44" w:rsidRPr="009D1A4E" w:rsidRDefault="00C60B04" w:rsidP="004B7E44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COMPARACIÓN DE ALGORITMOS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71226C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22AD6" w14:textId="317207E3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EF541F" wp14:editId="111BE2A4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BCAF5" w14:textId="244551D1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EF541F" id="Text Box 7" o:spid="_x0000_s1028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" filled="f" stroked="f" strokeweight=".5pt">
                      <v:textbox>
                        <w:txbxContent>
                          <w:p w14:paraId="37DBCAF5" w14:textId="244551D1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A457A2">
              <w:rPr>
                <w:noProof/>
              </w:rPr>
              <mc:AlternateContent>
                <mc:Choice Requires="wps">
                  <w:drawing>
                    <wp:inline distT="0" distB="0" distL="0" distR="0" wp14:anchorId="7EA55E23" wp14:editId="21C0642A">
                      <wp:extent cx="6007100" cy="10477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0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3C825" w14:textId="77777777" w:rsidR="00A457A2" w:rsidRDefault="00A457A2" w:rsidP="003C5C0A">
                                  <w:pPr>
                                    <w:pStyle w:val="Subttulo"/>
                                    <w:rPr>
                                      <w:sz w:val="44"/>
                                      <w:szCs w:val="14"/>
                                    </w:rPr>
                                  </w:pPr>
                                  <w:r w:rsidRPr="003C5C0A">
                                    <w:rPr>
                                      <w:sz w:val="44"/>
                                      <w:szCs w:val="14"/>
                                    </w:rPr>
                                    <w:t>Mario Danov Ivanov – Mario Cobreros del Caz</w:t>
                                  </w:r>
                                </w:p>
                                <w:p w14:paraId="6A5D942E" w14:textId="2277A118" w:rsidR="00C60B04" w:rsidRPr="00FD7124" w:rsidRDefault="00C60B04" w:rsidP="003C5C0A">
                                  <w:pPr>
                                    <w:pStyle w:val="Subttulo"/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</w:pP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 xml:space="preserve">mario.danov@estudiantes.uva.es  </w:t>
                                  </w:r>
                                  <w:r w:rsid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ab/>
                                  </w:r>
                                  <w:r w:rsidRPr="00FD7124">
                                    <w:rPr>
                                      <w:rFonts w:ascii="Arial" w:hAnsi="Arial" w:cs="Arial"/>
                                      <w:sz w:val="22"/>
                                      <w:szCs w:val="2"/>
                                    </w:rPr>
                                    <w:t>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A55E23" id="Text Box 6" o:spid="_x0000_s1029" type="#_x0000_t202" style="width:47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" filled="f" stroked="f" strokeweight=".5pt">
                      <v:textbox>
                        <w:txbxContent>
                          <w:p w14:paraId="2593C825" w14:textId="77777777" w:rsidR="00A457A2" w:rsidRDefault="00A457A2" w:rsidP="003C5C0A">
                            <w:pPr>
                              <w:pStyle w:val="Subttulo"/>
                              <w:rPr>
                                <w:sz w:val="44"/>
                                <w:szCs w:val="14"/>
                              </w:rPr>
                            </w:pPr>
                            <w:r w:rsidRPr="003C5C0A">
                              <w:rPr>
                                <w:sz w:val="44"/>
                                <w:szCs w:val="14"/>
                              </w:rPr>
                              <w:t>Mario Danov Ivanov – Mario Cobreros del Caz</w:t>
                            </w:r>
                          </w:p>
                          <w:p w14:paraId="6A5D942E" w14:textId="2277A118" w:rsidR="00C60B04" w:rsidRPr="00FD7124" w:rsidRDefault="00C60B04" w:rsidP="003C5C0A">
                            <w:pPr>
                              <w:pStyle w:val="Subttulo"/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</w:pPr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 xml:space="preserve">mario.danov@estudiantes.uva.es  </w:t>
                            </w:r>
                            <w:r w:rsid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ab/>
                            </w:r>
                            <w:r w:rsidRPr="00FD7124">
                              <w:rPr>
                                <w:rFonts w:ascii="Arial" w:hAnsi="Arial" w:cs="Arial"/>
                                <w:sz w:val="22"/>
                                <w:szCs w:val="2"/>
                              </w:rPr>
                              <w:t>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BCF36B" wp14:editId="3669D136">
                      <wp:extent cx="6007189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718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908F" w14:textId="2270183E" w:rsidR="00A457A2" w:rsidRPr="00A457A2" w:rsidRDefault="00A457A2" w:rsidP="004B7E44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A457A2">
                                    <w:rPr>
                                      <w:lang w:val="en-GB"/>
                                    </w:rPr>
                                    <w:t>mario.danov@estudiantes.uva.es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   mario.cobreros@estudiantes.uva.es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BCF36B" id="Text Box 10" o:spid="_x0000_s1030" type="#_x0000_t202" style="width:473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" filled="f" stroked="f" strokeweight=".5pt">
                      <v:textbox>
                        <w:txbxContent>
                          <w:p w14:paraId="7A37908F" w14:textId="2270183E" w:rsidR="00A457A2" w:rsidRPr="00A457A2" w:rsidRDefault="00A457A2" w:rsidP="004B7E44">
                            <w:pPr>
                              <w:rPr>
                                <w:lang w:val="en-GB"/>
                              </w:rPr>
                            </w:pPr>
                            <w:r w:rsidRPr="00A457A2">
                              <w:rPr>
                                <w:lang w:val="en-GB"/>
                              </w:rPr>
                              <w:t>mario.danov@estudiantes.uva.es</w:t>
                            </w:r>
                            <w:r>
                              <w:rPr>
                                <w:lang w:val="en-GB"/>
                              </w:rPr>
                              <w:t xml:space="preserve">     mario.cobreros@estudiantes.uva.es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E65EA91" w14:textId="407B08FA" w:rsidR="004B7E44" w:rsidRDefault="004B7E44" w:rsidP="004B7E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1C8530" wp14:editId="4B1428A0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534C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" fillcolor="#a4063e [3204]" stroked="f" strokeweight="2pt">
                <w10:wrap anchory="page"/>
              </v:rect>
            </w:pict>
          </mc:Fallback>
        </mc:AlternateContent>
      </w:r>
    </w:p>
    <w:p w14:paraId="26E4B3D0" w14:textId="02B9D6C6" w:rsidR="004B7E44" w:rsidRPr="003C5C0A" w:rsidRDefault="004B7E44">
      <w:pPr>
        <w:spacing w:after="200"/>
        <w:rPr>
          <w:color w:val="auto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40"/>
          <w:szCs w:val="40"/>
          <w:lang w:val="es-ES"/>
        </w:rPr>
        <w:id w:val="-296224644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 w:themeColor="background1"/>
          <w:sz w:val="28"/>
          <w:szCs w:val="22"/>
        </w:rPr>
      </w:sdtEndPr>
      <w:sdtContent>
        <w:p w14:paraId="70D7A8EB" w14:textId="4777146A" w:rsidR="003C5C0A" w:rsidRPr="00C60B04" w:rsidRDefault="003C5C0A">
          <w:pPr>
            <w:pStyle w:val="TtuloTDC"/>
            <w:rPr>
              <w:rFonts w:asciiTheme="minorHAnsi" w:eastAsiaTheme="minorEastAsia" w:hAnsiTheme="minorHAnsi" w:cstheme="minorBidi"/>
              <w:color w:val="auto"/>
              <w:sz w:val="40"/>
              <w:szCs w:val="40"/>
              <w:lang w:val="es-ES"/>
            </w:rPr>
          </w:pPr>
          <w:proofErr w:type="spellStart"/>
          <w:r w:rsidRPr="009D1A4E">
            <w:rPr>
              <w:b/>
              <w:bCs/>
              <w:i/>
              <w:iCs/>
              <w:color w:val="auto"/>
              <w:sz w:val="44"/>
              <w:szCs w:val="44"/>
            </w:rPr>
            <w:t>Conte</w:t>
          </w:r>
          <w:r w:rsidR="00160FDC">
            <w:rPr>
              <w:b/>
              <w:bCs/>
              <w:i/>
              <w:iCs/>
              <w:color w:val="auto"/>
              <w:sz w:val="44"/>
              <w:szCs w:val="44"/>
            </w:rPr>
            <w:t>nido</w:t>
          </w:r>
          <w:proofErr w:type="spellEnd"/>
        </w:p>
        <w:p w14:paraId="2E72EBE1" w14:textId="389A245E" w:rsidR="00160FDC" w:rsidRPr="00160FDC" w:rsidRDefault="003C5C0A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begin"/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instrText xml:space="preserve"> TOC \o "1-3" \h \z \u </w:instrText>
          </w:r>
          <w:r w:rsidRPr="009D1A4E">
            <w:rPr>
              <w:b/>
              <w:bCs/>
              <w:i/>
              <w:iCs/>
              <w:color w:val="auto"/>
              <w:sz w:val="40"/>
              <w:szCs w:val="32"/>
            </w:rPr>
            <w:fldChar w:fldCharType="separate"/>
          </w:r>
          <w:hyperlink w:anchor="_Toc148631234" w:history="1">
            <w:r w:rsidR="00160FDC" w:rsidRPr="00160FDC">
              <w:rPr>
                <w:rStyle w:val="Hipervnculo"/>
                <w:noProof/>
                <w:color w:val="auto"/>
              </w:rPr>
              <w:t>1 -- Proporción del reparto del trabajo:</w:t>
            </w:r>
            <w:r w:rsidR="00160FDC" w:rsidRPr="00160FDC">
              <w:rPr>
                <w:noProof/>
                <w:webHidden/>
                <w:color w:val="auto"/>
              </w:rPr>
              <w:tab/>
            </w:r>
            <w:r w:rsidR="00160FDC" w:rsidRPr="00160FDC">
              <w:rPr>
                <w:noProof/>
                <w:webHidden/>
                <w:color w:val="auto"/>
              </w:rPr>
              <w:fldChar w:fldCharType="begin"/>
            </w:r>
            <w:r w:rsidR="00160FDC" w:rsidRPr="00160FDC">
              <w:rPr>
                <w:noProof/>
                <w:webHidden/>
                <w:color w:val="auto"/>
              </w:rPr>
              <w:instrText xml:space="preserve"> PAGEREF _Toc148631234 \h </w:instrText>
            </w:r>
            <w:r w:rsidR="00160FDC" w:rsidRPr="00160FDC">
              <w:rPr>
                <w:noProof/>
                <w:webHidden/>
                <w:color w:val="auto"/>
              </w:rPr>
            </w:r>
            <w:r w:rsidR="00160FDC" w:rsidRPr="00160FDC">
              <w:rPr>
                <w:noProof/>
                <w:webHidden/>
                <w:color w:val="auto"/>
              </w:rPr>
              <w:fldChar w:fldCharType="separate"/>
            </w:r>
            <w:r w:rsidR="00160FDC" w:rsidRPr="00160FDC">
              <w:rPr>
                <w:noProof/>
                <w:webHidden/>
                <w:color w:val="auto"/>
              </w:rPr>
              <w:t>2</w:t>
            </w:r>
            <w:r w:rsidR="00160FDC"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9CFD54F" w14:textId="2DB722A6" w:rsidR="00160FDC" w:rsidRPr="00160FDC" w:rsidRDefault="00000000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hyperlink w:anchor="_Toc148631235" w:history="1">
            <w:r w:rsidR="00160FDC" w:rsidRPr="00160FDC">
              <w:rPr>
                <w:rStyle w:val="Hipervnculo"/>
                <w:noProof/>
                <w:color w:val="auto"/>
              </w:rPr>
              <w:t>2 -- Descripción breve de la realización de la práctica:</w:t>
            </w:r>
            <w:r w:rsidR="00160FDC" w:rsidRPr="00160FDC">
              <w:rPr>
                <w:noProof/>
                <w:webHidden/>
                <w:color w:val="auto"/>
              </w:rPr>
              <w:tab/>
            </w:r>
            <w:r w:rsidR="00160FDC" w:rsidRPr="00160FDC">
              <w:rPr>
                <w:noProof/>
                <w:webHidden/>
                <w:color w:val="auto"/>
              </w:rPr>
              <w:fldChar w:fldCharType="begin"/>
            </w:r>
            <w:r w:rsidR="00160FDC" w:rsidRPr="00160FDC">
              <w:rPr>
                <w:noProof/>
                <w:webHidden/>
                <w:color w:val="auto"/>
              </w:rPr>
              <w:instrText xml:space="preserve"> PAGEREF _Toc148631235 \h </w:instrText>
            </w:r>
            <w:r w:rsidR="00160FDC" w:rsidRPr="00160FDC">
              <w:rPr>
                <w:noProof/>
                <w:webHidden/>
                <w:color w:val="auto"/>
              </w:rPr>
            </w:r>
            <w:r w:rsidR="00160FDC" w:rsidRPr="00160FDC">
              <w:rPr>
                <w:noProof/>
                <w:webHidden/>
                <w:color w:val="auto"/>
              </w:rPr>
              <w:fldChar w:fldCharType="separate"/>
            </w:r>
            <w:r w:rsidR="00160FDC" w:rsidRPr="00160FDC">
              <w:rPr>
                <w:noProof/>
                <w:webHidden/>
                <w:color w:val="auto"/>
              </w:rPr>
              <w:t>2</w:t>
            </w:r>
            <w:r w:rsidR="00160FDC"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536DE84" w14:textId="5FC44193" w:rsidR="00160FDC" w:rsidRPr="00160FDC" w:rsidRDefault="00000000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hyperlink w:anchor="_Toc148631236" w:history="1">
            <w:r w:rsidR="00160FDC" w:rsidRPr="00160FDC">
              <w:rPr>
                <w:rStyle w:val="Hipervnculo"/>
                <w:noProof/>
                <w:color w:val="auto"/>
              </w:rPr>
              <w:t>3 – Análisis de la eficiencia:</w:t>
            </w:r>
            <w:r w:rsidR="00160FDC" w:rsidRPr="00160FDC">
              <w:rPr>
                <w:noProof/>
                <w:webHidden/>
                <w:color w:val="auto"/>
              </w:rPr>
              <w:tab/>
            </w:r>
            <w:r w:rsidR="00160FDC" w:rsidRPr="00160FDC">
              <w:rPr>
                <w:noProof/>
                <w:webHidden/>
                <w:color w:val="auto"/>
              </w:rPr>
              <w:fldChar w:fldCharType="begin"/>
            </w:r>
            <w:r w:rsidR="00160FDC" w:rsidRPr="00160FDC">
              <w:rPr>
                <w:noProof/>
                <w:webHidden/>
                <w:color w:val="auto"/>
              </w:rPr>
              <w:instrText xml:space="preserve"> PAGEREF _Toc148631236 \h </w:instrText>
            </w:r>
            <w:r w:rsidR="00160FDC" w:rsidRPr="00160FDC">
              <w:rPr>
                <w:noProof/>
                <w:webHidden/>
                <w:color w:val="auto"/>
              </w:rPr>
            </w:r>
            <w:r w:rsidR="00160FDC" w:rsidRPr="00160FDC">
              <w:rPr>
                <w:noProof/>
                <w:webHidden/>
                <w:color w:val="auto"/>
              </w:rPr>
              <w:fldChar w:fldCharType="separate"/>
            </w:r>
            <w:r w:rsidR="00160FDC" w:rsidRPr="00160FDC">
              <w:rPr>
                <w:noProof/>
                <w:webHidden/>
                <w:color w:val="auto"/>
              </w:rPr>
              <w:t>3</w:t>
            </w:r>
            <w:r w:rsidR="00160FDC"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0324E1" w14:textId="251DC1CC" w:rsidR="00160FDC" w:rsidRPr="00160FDC" w:rsidRDefault="00000000">
          <w:pPr>
            <w:pStyle w:val="TDC1"/>
            <w:tabs>
              <w:tab w:val="right" w:leader="dot" w:pos="9926"/>
            </w:tabs>
            <w:rPr>
              <w:noProof/>
              <w:color w:val="auto"/>
              <w:kern w:val="2"/>
              <w:sz w:val="22"/>
              <w:lang w:val="en-GB" w:eastAsia="en-GB"/>
              <w14:ligatures w14:val="standardContextual"/>
            </w:rPr>
          </w:pPr>
          <w:hyperlink w:anchor="_Toc148631237" w:history="1">
            <w:r w:rsidR="00160FDC" w:rsidRPr="00160FDC">
              <w:rPr>
                <w:rStyle w:val="Hipervnculo"/>
                <w:noProof/>
                <w:color w:val="auto"/>
              </w:rPr>
              <w:t>4 - ¿Qué algoritmo es mejor?</w:t>
            </w:r>
            <w:r w:rsidR="00160FDC" w:rsidRPr="00160FDC">
              <w:rPr>
                <w:noProof/>
                <w:webHidden/>
                <w:color w:val="auto"/>
              </w:rPr>
              <w:tab/>
            </w:r>
            <w:r w:rsidR="00160FDC" w:rsidRPr="00160FDC">
              <w:rPr>
                <w:noProof/>
                <w:webHidden/>
                <w:color w:val="auto"/>
              </w:rPr>
              <w:fldChar w:fldCharType="begin"/>
            </w:r>
            <w:r w:rsidR="00160FDC" w:rsidRPr="00160FDC">
              <w:rPr>
                <w:noProof/>
                <w:webHidden/>
                <w:color w:val="auto"/>
              </w:rPr>
              <w:instrText xml:space="preserve"> PAGEREF _Toc148631237 \h </w:instrText>
            </w:r>
            <w:r w:rsidR="00160FDC" w:rsidRPr="00160FDC">
              <w:rPr>
                <w:noProof/>
                <w:webHidden/>
                <w:color w:val="auto"/>
              </w:rPr>
            </w:r>
            <w:r w:rsidR="00160FDC" w:rsidRPr="00160FDC">
              <w:rPr>
                <w:noProof/>
                <w:webHidden/>
                <w:color w:val="auto"/>
              </w:rPr>
              <w:fldChar w:fldCharType="separate"/>
            </w:r>
            <w:r w:rsidR="00160FDC" w:rsidRPr="00160FDC">
              <w:rPr>
                <w:noProof/>
                <w:webHidden/>
                <w:color w:val="auto"/>
              </w:rPr>
              <w:t>14</w:t>
            </w:r>
            <w:r w:rsidR="00160FDC" w:rsidRPr="00160FDC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8B3C536" w14:textId="04AA84B0" w:rsidR="0016604A" w:rsidRPr="00902F62" w:rsidRDefault="003C5C0A" w:rsidP="00902F62">
          <w:pPr>
            <w:rPr>
              <w:b/>
              <w:bCs/>
              <w:noProof/>
            </w:rPr>
          </w:pPr>
          <w:r w:rsidRPr="009D1A4E">
            <w:rPr>
              <w:b/>
              <w:bCs/>
              <w:i/>
              <w:iCs/>
              <w:noProof/>
              <w:color w:val="auto"/>
              <w:sz w:val="40"/>
              <w:szCs w:val="32"/>
            </w:rPr>
            <w:fldChar w:fldCharType="end"/>
          </w:r>
        </w:p>
      </w:sdtContent>
    </w:sdt>
    <w:p w14:paraId="381D9BFC" w14:textId="4A4FF696" w:rsidR="003C5C0A" w:rsidRDefault="00653361" w:rsidP="00653361">
      <w:pPr>
        <w:pStyle w:val="Ttulo1"/>
        <w:rPr>
          <w:color w:val="auto"/>
        </w:rPr>
      </w:pPr>
      <w:bookmarkStart w:id="0" w:name="_Toc148631234"/>
      <w:r>
        <w:rPr>
          <w:color w:val="auto"/>
        </w:rPr>
        <w:t>1 -</w:t>
      </w:r>
      <w:r w:rsidR="009D1A4E">
        <w:rPr>
          <w:color w:val="auto"/>
        </w:rPr>
        <w:t>-</w:t>
      </w:r>
      <w:r>
        <w:rPr>
          <w:color w:val="auto"/>
        </w:rPr>
        <w:t xml:space="preserve"> Proporción del reparto del trabajo: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9E680B" w14:paraId="7E3FC31F" w14:textId="77777777" w:rsidTr="009E680B">
        <w:tc>
          <w:tcPr>
            <w:tcW w:w="4963" w:type="dxa"/>
          </w:tcPr>
          <w:p w14:paraId="2CA19776" w14:textId="62EC1521" w:rsidR="009E680B" w:rsidRPr="009E680B" w:rsidRDefault="009E680B" w:rsidP="009E680B">
            <w:pPr>
              <w:rPr>
                <w:color w:val="auto"/>
              </w:rPr>
            </w:pPr>
            <w:r w:rsidRPr="009E680B">
              <w:rPr>
                <w:color w:val="auto"/>
              </w:rPr>
              <w:t>Mario Cobreros del Caz</w:t>
            </w:r>
          </w:p>
        </w:tc>
        <w:tc>
          <w:tcPr>
            <w:tcW w:w="4963" w:type="dxa"/>
          </w:tcPr>
          <w:p w14:paraId="4E3C66C7" w14:textId="3A126933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50</w:t>
            </w:r>
            <w:r w:rsidR="009E680B">
              <w:rPr>
                <w:color w:val="auto"/>
              </w:rPr>
              <w:t>%</w:t>
            </w:r>
          </w:p>
        </w:tc>
      </w:tr>
      <w:tr w:rsidR="009E680B" w14:paraId="24A7C66A" w14:textId="77777777" w:rsidTr="009E680B">
        <w:tc>
          <w:tcPr>
            <w:tcW w:w="4963" w:type="dxa"/>
          </w:tcPr>
          <w:p w14:paraId="6F2D6C80" w14:textId="00C6B244" w:rsidR="009E680B" w:rsidRPr="009E680B" w:rsidRDefault="009E680B" w:rsidP="009E680B">
            <w:pPr>
              <w:rPr>
                <w:color w:val="auto"/>
              </w:rPr>
            </w:pPr>
            <w:r>
              <w:rPr>
                <w:color w:val="auto"/>
              </w:rPr>
              <w:t>Mario Danov Ivanov</w:t>
            </w:r>
          </w:p>
        </w:tc>
        <w:tc>
          <w:tcPr>
            <w:tcW w:w="4963" w:type="dxa"/>
          </w:tcPr>
          <w:p w14:paraId="3CA86E99" w14:textId="566E564D" w:rsidR="009E680B" w:rsidRPr="009E680B" w:rsidRDefault="008953AB" w:rsidP="009E680B">
            <w:pPr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9E680B">
              <w:rPr>
                <w:color w:val="auto"/>
              </w:rPr>
              <w:t>0%</w:t>
            </w:r>
          </w:p>
        </w:tc>
      </w:tr>
    </w:tbl>
    <w:p w14:paraId="34770CD0" w14:textId="77777777" w:rsidR="009E680B" w:rsidRPr="00653361" w:rsidRDefault="009E680B" w:rsidP="00653361">
      <w:pPr>
        <w:pStyle w:val="Ttulo1"/>
        <w:rPr>
          <w:color w:val="auto"/>
        </w:rPr>
      </w:pPr>
    </w:p>
    <w:p w14:paraId="57C38AFE" w14:textId="2C8DC026" w:rsidR="00B57266" w:rsidRDefault="003C5C0A" w:rsidP="009D1A4E">
      <w:pPr>
        <w:pStyle w:val="Ttulo1"/>
        <w:rPr>
          <w:color w:val="auto"/>
        </w:rPr>
      </w:pPr>
      <w:bookmarkStart w:id="1" w:name="_Toc148631235"/>
      <w:r>
        <w:rPr>
          <w:color w:val="auto"/>
        </w:rPr>
        <w:t>2 -</w:t>
      </w:r>
      <w:r w:rsidR="009D1A4E">
        <w:rPr>
          <w:color w:val="auto"/>
        </w:rPr>
        <w:t>-</w:t>
      </w:r>
      <w:r>
        <w:rPr>
          <w:color w:val="auto"/>
        </w:rPr>
        <w:t xml:space="preserve"> </w:t>
      </w:r>
      <w:r w:rsidR="00653361" w:rsidRPr="00653361">
        <w:rPr>
          <w:color w:val="auto"/>
        </w:rPr>
        <w:t xml:space="preserve">Descripción </w:t>
      </w:r>
      <w:r w:rsidR="009D1A4E">
        <w:rPr>
          <w:color w:val="auto"/>
        </w:rPr>
        <w:t xml:space="preserve">breve </w:t>
      </w:r>
      <w:r w:rsidR="00653361" w:rsidRPr="00653361">
        <w:rPr>
          <w:color w:val="auto"/>
        </w:rPr>
        <w:t>de la realización de la práctica</w:t>
      </w:r>
      <w:r w:rsidR="00FD7124">
        <w:rPr>
          <w:color w:val="auto"/>
        </w:rPr>
        <w:t>:</w:t>
      </w:r>
      <w:bookmarkEnd w:id="1"/>
    </w:p>
    <w:p w14:paraId="5EBE3700" w14:textId="356346DA" w:rsidR="0063689B" w:rsidRDefault="0063689B" w:rsidP="00FD7124">
      <w:pPr>
        <w:rPr>
          <w:color w:val="auto"/>
        </w:rPr>
      </w:pPr>
    </w:p>
    <w:p w14:paraId="1A2EA9BE" w14:textId="77777777" w:rsidR="0063689B" w:rsidRDefault="0063689B" w:rsidP="00FD7124">
      <w:pPr>
        <w:rPr>
          <w:color w:val="auto"/>
        </w:rPr>
      </w:pPr>
      <w:r>
        <w:rPr>
          <w:color w:val="auto"/>
        </w:rPr>
        <w:t xml:space="preserve">Hemos creado un programa Java con distintas funciones de apoyo para realizar correctamente la ejecución en bucle de los distintos algoritmos. </w:t>
      </w:r>
    </w:p>
    <w:p w14:paraId="453A5043" w14:textId="77777777" w:rsidR="0063689B" w:rsidRDefault="0063689B" w:rsidP="00FD7124">
      <w:pPr>
        <w:rPr>
          <w:color w:val="auto"/>
        </w:rPr>
      </w:pPr>
      <w:r>
        <w:rPr>
          <w:color w:val="auto"/>
        </w:rPr>
        <w:t>Entre ellas están:</w:t>
      </w:r>
    </w:p>
    <w:p w14:paraId="2DA03D8D" w14:textId="77777777" w:rsidR="00902F62" w:rsidRDefault="00902F62" w:rsidP="00FD7124">
      <w:pPr>
        <w:rPr>
          <w:color w:val="auto"/>
        </w:rPr>
      </w:pPr>
    </w:p>
    <w:p w14:paraId="29F8A8D5" w14:textId="693BCDBB" w:rsidR="0063689B" w:rsidRDefault="0063689B" w:rsidP="0063689B">
      <w:pPr>
        <w:pStyle w:val="Prrafodelista"/>
        <w:numPr>
          <w:ilvl w:val="0"/>
          <w:numId w:val="3"/>
        </w:numPr>
        <w:rPr>
          <w:color w:val="auto"/>
        </w:rPr>
      </w:pPr>
      <w:r w:rsidRPr="0063689B">
        <w:rPr>
          <w:color w:val="auto"/>
        </w:rPr>
        <w:t xml:space="preserve"> </w:t>
      </w:r>
      <w:proofErr w:type="spellStart"/>
      <w:r w:rsidRPr="0063689B">
        <w:rPr>
          <w:color w:val="auto"/>
        </w:rPr>
        <w:t>rellenarVector</w:t>
      </w:r>
      <w:proofErr w:type="spellEnd"/>
      <w:r w:rsidRPr="0063689B">
        <w:rPr>
          <w:color w:val="auto"/>
        </w:rPr>
        <w:t>(</w:t>
      </w:r>
      <w:proofErr w:type="spellStart"/>
      <w:r w:rsidRPr="0063689B">
        <w:rPr>
          <w:color w:val="auto"/>
        </w:rPr>
        <w:t>int</w:t>
      </w:r>
      <w:proofErr w:type="spellEnd"/>
      <w:r w:rsidRPr="0063689B">
        <w:rPr>
          <w:color w:val="auto"/>
        </w:rPr>
        <w:t xml:space="preserve"> n)</w:t>
      </w:r>
      <w:r>
        <w:rPr>
          <w:color w:val="auto"/>
        </w:rPr>
        <w:t>:</w:t>
      </w:r>
      <w:r w:rsidRPr="0063689B">
        <w:rPr>
          <w:color w:val="auto"/>
        </w:rPr>
        <w:t xml:space="preserve"> la cual utilizamos para devolver un vector ya inicializado con n valores que tienen un rango 0-2n para así evitar la aparición de valores repetidos. </w:t>
      </w:r>
    </w:p>
    <w:p w14:paraId="2C29F0FB" w14:textId="77777777" w:rsidR="00902F62" w:rsidRDefault="00902F62" w:rsidP="00902F62">
      <w:pPr>
        <w:pStyle w:val="Prrafodelista"/>
        <w:rPr>
          <w:color w:val="auto"/>
        </w:rPr>
      </w:pPr>
    </w:p>
    <w:p w14:paraId="44C36615" w14:textId="38016B3F" w:rsidR="0063689B" w:rsidRDefault="0063689B" w:rsidP="0063689B">
      <w:pPr>
        <w:pStyle w:val="Prrafodelista"/>
        <w:numPr>
          <w:ilvl w:val="0"/>
          <w:numId w:val="3"/>
        </w:numPr>
        <w:rPr>
          <w:color w:val="auto"/>
        </w:rPr>
      </w:pPr>
      <w:proofErr w:type="spellStart"/>
      <w:r>
        <w:rPr>
          <w:color w:val="auto"/>
        </w:rPr>
        <w:t>c</w:t>
      </w:r>
      <w:r w:rsidRPr="0063689B">
        <w:rPr>
          <w:color w:val="auto"/>
        </w:rPr>
        <w:t>omp</w:t>
      </w:r>
      <w:proofErr w:type="spellEnd"/>
      <w:r w:rsidRPr="0063689B">
        <w:rPr>
          <w:color w:val="auto"/>
        </w:rPr>
        <w:t>/</w:t>
      </w:r>
      <w:proofErr w:type="spellStart"/>
      <w:r w:rsidRPr="0063689B">
        <w:rPr>
          <w:color w:val="auto"/>
        </w:rPr>
        <w:t>asig</w:t>
      </w:r>
      <w:proofErr w:type="spellEnd"/>
      <w:r w:rsidRPr="0063689B">
        <w:rPr>
          <w:color w:val="auto"/>
        </w:rPr>
        <w:t>(</w:t>
      </w:r>
      <w:proofErr w:type="spellStart"/>
      <w:r w:rsidRPr="0063689B">
        <w:rPr>
          <w:color w:val="auto"/>
        </w:rPr>
        <w:t>int</w:t>
      </w:r>
      <w:proofErr w:type="spellEnd"/>
      <w:r w:rsidRPr="0063689B">
        <w:rPr>
          <w:color w:val="auto"/>
        </w:rPr>
        <w:t xml:space="preserve"> n): dos funci</w:t>
      </w:r>
      <w:r>
        <w:rPr>
          <w:color w:val="auto"/>
        </w:rPr>
        <w:t xml:space="preserve">ones que utilizamos en los propios algoritmos de ordenación para añadir, de forma más clara y menos engorrosa, comparaciones y asignaciones a las variables que almacenan esta información </w:t>
      </w:r>
    </w:p>
    <w:p w14:paraId="68A685F3" w14:textId="77777777" w:rsidR="0063689B" w:rsidRDefault="0063689B" w:rsidP="0063689B">
      <w:pPr>
        <w:pStyle w:val="Prrafodelista"/>
        <w:rPr>
          <w:color w:val="auto"/>
        </w:rPr>
      </w:pPr>
    </w:p>
    <w:p w14:paraId="5A9B8349" w14:textId="77777777" w:rsidR="00902F62" w:rsidRDefault="00902F62" w:rsidP="0063689B">
      <w:pPr>
        <w:pStyle w:val="Prrafodelista"/>
        <w:rPr>
          <w:color w:val="auto"/>
        </w:rPr>
      </w:pPr>
    </w:p>
    <w:p w14:paraId="380860CD" w14:textId="77777777" w:rsidR="0063689B" w:rsidRDefault="0063689B" w:rsidP="0063689B">
      <w:pPr>
        <w:rPr>
          <w:color w:val="auto"/>
        </w:rPr>
      </w:pPr>
      <w:r>
        <w:rPr>
          <w:color w:val="auto"/>
        </w:rPr>
        <w:t>El funcionamiento del programa consiste en tres bucles anidados:</w:t>
      </w:r>
    </w:p>
    <w:p w14:paraId="12523F61" w14:textId="699284CA" w:rsidR="00902F62" w:rsidRDefault="0063689B" w:rsidP="0063689B">
      <w:pPr>
        <w:rPr>
          <w:color w:val="auto"/>
        </w:rPr>
      </w:pPr>
      <w:r>
        <w:rPr>
          <w:color w:val="auto"/>
        </w:rPr>
        <w:t xml:space="preserve">El primero, el cual solo distingue </w:t>
      </w:r>
      <w:r w:rsidR="00441507">
        <w:rPr>
          <w:color w:val="auto"/>
        </w:rPr>
        <w:t>cuál</w:t>
      </w:r>
      <w:r>
        <w:rPr>
          <w:color w:val="auto"/>
        </w:rPr>
        <w:t xml:space="preserve"> de los tres algoritmos va a ser ejecutado; el segundo, el cual se repetirá 10 veces añadiendo 10.000 </w:t>
      </w:r>
      <w:r w:rsidR="000F04F0">
        <w:rPr>
          <w:color w:val="auto"/>
        </w:rPr>
        <w:t>elementos</w:t>
      </w:r>
      <w:r>
        <w:rPr>
          <w:color w:val="auto"/>
        </w:rPr>
        <w:t xml:space="preserve"> al vector en cada repetición y finalmente el tercero, </w:t>
      </w:r>
      <w:r w:rsidR="000F04F0">
        <w:rPr>
          <w:color w:val="auto"/>
        </w:rPr>
        <w:t>en el que se crea un vector d</w:t>
      </w:r>
      <w:r w:rsidR="0090162D">
        <w:rPr>
          <w:color w:val="auto"/>
        </w:rPr>
        <w:t xml:space="preserve">el tamaño actual del segundo bucle y se ejecuta el algoritmo distinguido por el primero. Este proceso se realiza 20 veces, cada repetición con un vector nuevo. </w:t>
      </w:r>
      <w:r w:rsidR="0090162D">
        <w:rPr>
          <w:color w:val="auto"/>
        </w:rPr>
        <w:lastRenderedPageBreak/>
        <w:t>A</w:t>
      </w:r>
      <w:r>
        <w:rPr>
          <w:color w:val="auto"/>
        </w:rPr>
        <w:t xml:space="preserve">l finalizar </w:t>
      </w:r>
      <w:r w:rsidR="0090162D">
        <w:rPr>
          <w:color w:val="auto"/>
        </w:rPr>
        <w:t>se realizan</w:t>
      </w:r>
      <w:r>
        <w:rPr>
          <w:color w:val="auto"/>
        </w:rPr>
        <w:t xml:space="preserve"> la</w:t>
      </w:r>
      <w:r w:rsidR="0090162D">
        <w:rPr>
          <w:color w:val="auto"/>
        </w:rPr>
        <w:t>s</w:t>
      </w:r>
      <w:r>
        <w:rPr>
          <w:color w:val="auto"/>
        </w:rPr>
        <w:t xml:space="preserve"> media</w:t>
      </w:r>
      <w:r w:rsidR="0090162D">
        <w:rPr>
          <w:color w:val="auto"/>
        </w:rPr>
        <w:t>s</w:t>
      </w:r>
      <w:r>
        <w:rPr>
          <w:color w:val="auto"/>
        </w:rPr>
        <w:t xml:space="preserve"> de las comparaciones, las asignaciones y el tiempo empleado.</w:t>
      </w:r>
      <w:r w:rsidR="00902F62">
        <w:rPr>
          <w:color w:val="auto"/>
        </w:rPr>
        <w:t xml:space="preserve"> </w:t>
      </w:r>
    </w:p>
    <w:p w14:paraId="1BA99A0B" w14:textId="77777777" w:rsidR="00902F62" w:rsidRDefault="00902F62" w:rsidP="0063689B">
      <w:pPr>
        <w:rPr>
          <w:color w:val="auto"/>
        </w:rPr>
      </w:pPr>
    </w:p>
    <w:p w14:paraId="19400E6E" w14:textId="00857F5D" w:rsidR="0063689B" w:rsidRDefault="00902F62" w:rsidP="0063689B">
      <w:pPr>
        <w:rPr>
          <w:color w:val="auto"/>
        </w:rPr>
      </w:pPr>
      <w:r>
        <w:rPr>
          <w:color w:val="auto"/>
        </w:rPr>
        <w:t>Como añadido imprimimos por pantalla el número del algoritmo que se está ejecutando y en que iteración se encuentra como forma de facilitar la espera y evitar pensar que se ha colgado el sistema debido al gran tiempo de ejecución de alguno de los algoritmos.</w:t>
      </w:r>
    </w:p>
    <w:p w14:paraId="5EA17F37" w14:textId="30D8319D" w:rsidR="00902F62" w:rsidRDefault="00902F62" w:rsidP="0063689B">
      <w:pPr>
        <w:rPr>
          <w:color w:val="auto"/>
        </w:rPr>
      </w:pPr>
    </w:p>
    <w:p w14:paraId="61B925BF" w14:textId="76C5AF7A" w:rsidR="00902F62" w:rsidRDefault="00902F62" w:rsidP="0063689B">
      <w:pPr>
        <w:rPr>
          <w:color w:val="auto"/>
        </w:rPr>
      </w:pPr>
      <w:r>
        <w:rPr>
          <w:color w:val="auto"/>
        </w:rPr>
        <w:t>Una vez realizados estos tres bucles, el programa finaliza, habiendo almacenado todos los datos en sus respectivas filas y columnas en un archivo .</w:t>
      </w:r>
      <w:proofErr w:type="spellStart"/>
      <w:r>
        <w:rPr>
          <w:color w:val="auto"/>
        </w:rPr>
        <w:t>csv</w:t>
      </w:r>
      <w:proofErr w:type="spellEnd"/>
      <w:r>
        <w:rPr>
          <w:color w:val="auto"/>
        </w:rPr>
        <w:t xml:space="preserve">, el cual es abierto automáticamente en Excel para la rápida comprobación de los datos. </w:t>
      </w:r>
    </w:p>
    <w:p w14:paraId="09167A66" w14:textId="77777777" w:rsidR="0063689B" w:rsidRPr="0063689B" w:rsidRDefault="0063689B" w:rsidP="0063689B">
      <w:pPr>
        <w:rPr>
          <w:color w:val="auto"/>
        </w:rPr>
      </w:pPr>
    </w:p>
    <w:p w14:paraId="1F374E1E" w14:textId="09BDA76F" w:rsidR="009E5937" w:rsidRPr="0063689B" w:rsidRDefault="007275CE" w:rsidP="0016604A">
      <w:pPr>
        <w:pStyle w:val="Sinespaciado"/>
        <w:rPr>
          <w:lang w:val="es-ES"/>
        </w:rPr>
      </w:pP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r w:rsidRPr="0063689B">
        <w:rPr>
          <w:lang w:val="es-ES"/>
        </w:rPr>
        <w:tab/>
      </w:r>
      <w:bookmarkStart w:id="2" w:name="_2.1_-_Parte"/>
      <w:bookmarkEnd w:id="2"/>
    </w:p>
    <w:p w14:paraId="1D433FC6" w14:textId="3E2CADB5" w:rsidR="00441507" w:rsidRDefault="00653361" w:rsidP="00441507">
      <w:pPr>
        <w:pStyle w:val="Ttulo1"/>
        <w:rPr>
          <w:color w:val="auto"/>
        </w:rPr>
      </w:pPr>
      <w:bookmarkStart w:id="3" w:name="_Toc148631236"/>
      <w:r w:rsidRPr="00653361">
        <w:rPr>
          <w:color w:val="auto"/>
        </w:rPr>
        <w:t xml:space="preserve">3 </w:t>
      </w:r>
      <w:r w:rsidR="009D1A4E">
        <w:rPr>
          <w:color w:val="auto"/>
        </w:rPr>
        <w:t>–</w:t>
      </w:r>
      <w:r w:rsidRPr="00653361">
        <w:rPr>
          <w:color w:val="auto"/>
        </w:rPr>
        <w:t xml:space="preserve"> </w:t>
      </w:r>
      <w:r w:rsidR="009D1A4E">
        <w:rPr>
          <w:color w:val="auto"/>
        </w:rPr>
        <w:t>Análisis de la eficiencia</w:t>
      </w:r>
      <w:r w:rsidR="003C5C0A">
        <w:rPr>
          <w:color w:val="auto"/>
        </w:rPr>
        <w:t>:</w:t>
      </w:r>
      <w:bookmarkEnd w:id="3"/>
    </w:p>
    <w:p w14:paraId="21364241" w14:textId="30E60A9C" w:rsidR="0090162D" w:rsidRDefault="0090162D" w:rsidP="00441507">
      <w:pPr>
        <w:rPr>
          <w:color w:val="auto"/>
        </w:rPr>
      </w:pPr>
    </w:p>
    <w:p w14:paraId="688EECAD" w14:textId="762374F6" w:rsidR="00492243" w:rsidRDefault="00915126" w:rsidP="00441507">
      <w:pPr>
        <w:rPr>
          <w:color w:val="auto"/>
        </w:rPr>
      </w:pPr>
      <w:r>
        <w:rPr>
          <w:color w:val="auto"/>
        </w:rPr>
        <w:t>Para realizar el análisis de la eficiencia de los algoritmos hemos utilizado Microsoft Excel, importando los valores del ante</w:t>
      </w:r>
      <w:r w:rsidR="00492243">
        <w:rPr>
          <w:color w:val="auto"/>
        </w:rPr>
        <w:t>rior fichero .</w:t>
      </w:r>
      <w:proofErr w:type="spellStart"/>
      <w:r w:rsidR="00492243">
        <w:rPr>
          <w:color w:val="auto"/>
        </w:rPr>
        <w:t>csv</w:t>
      </w:r>
      <w:proofErr w:type="spellEnd"/>
      <w:r w:rsidR="00492243">
        <w:rPr>
          <w:color w:val="auto"/>
        </w:rPr>
        <w:t xml:space="preserve">. Antes de comparar los diferentes algoritmos, presentamos </w:t>
      </w:r>
      <w:r w:rsidR="00160FDC">
        <w:rPr>
          <w:color w:val="auto"/>
        </w:rPr>
        <w:t>las medias obtenidas</w:t>
      </w:r>
      <w:r w:rsidR="00492243">
        <w:rPr>
          <w:color w:val="auto"/>
        </w:rPr>
        <w:t xml:space="preserve"> </w:t>
      </w:r>
      <w:r w:rsidR="00160FDC">
        <w:rPr>
          <w:color w:val="auto"/>
        </w:rPr>
        <w:t>para el</w:t>
      </w:r>
      <w:r w:rsidR="00492243">
        <w:rPr>
          <w:color w:val="auto"/>
        </w:rPr>
        <w:t xml:space="preserve"> </w:t>
      </w:r>
      <w:r w:rsidR="00160FDC">
        <w:rPr>
          <w:color w:val="auto"/>
        </w:rPr>
        <w:t>número</w:t>
      </w:r>
      <w:r w:rsidR="00492243">
        <w:rPr>
          <w:color w:val="auto"/>
        </w:rPr>
        <w:t xml:space="preserve"> de operaciones, numero de asignaciones y tiempo empleado para cada algoritmo y tamaño del vector.</w:t>
      </w:r>
    </w:p>
    <w:p w14:paraId="21255BAC" w14:textId="77777777" w:rsidR="00492243" w:rsidRDefault="00492243" w:rsidP="00441507">
      <w:pPr>
        <w:rPr>
          <w:color w:val="auto"/>
        </w:rPr>
      </w:pPr>
    </w:p>
    <w:p w14:paraId="31680BB7" w14:textId="1DC0ED6C" w:rsidR="00492243" w:rsidRDefault="00492243" w:rsidP="00492243">
      <w:pPr>
        <w:pStyle w:val="Prrafodelista"/>
        <w:numPr>
          <w:ilvl w:val="0"/>
          <w:numId w:val="4"/>
        </w:numPr>
        <w:rPr>
          <w:color w:val="auto"/>
        </w:rPr>
      </w:pPr>
      <w:r w:rsidRPr="00492243">
        <w:rPr>
          <w:color w:val="auto"/>
        </w:rPr>
        <w:t>Algoritmo 1</w:t>
      </w:r>
      <w:r>
        <w:rPr>
          <w:color w:val="auto"/>
        </w:rPr>
        <w:t>:</w:t>
      </w:r>
    </w:p>
    <w:p w14:paraId="768E7662" w14:textId="77777777" w:rsidR="004721C0" w:rsidRDefault="004721C0" w:rsidP="004721C0">
      <w:pPr>
        <w:pStyle w:val="Prrafodelista"/>
        <w:rPr>
          <w:color w:val="auto"/>
        </w:rPr>
      </w:pPr>
    </w:p>
    <w:p w14:paraId="379BAF96" w14:textId="670AEC1A" w:rsidR="001D22A2" w:rsidRDefault="001D22A2" w:rsidP="001D22A2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16274">
        <w:rPr>
          <w:noProof/>
        </w:rPr>
        <w:t>1</w:t>
      </w:r>
      <w:r>
        <w:fldChar w:fldCharType="end"/>
      </w:r>
      <w:r>
        <w:t>: Datos del algoritmo 1</w:t>
      </w:r>
    </w:p>
    <w:tbl>
      <w:tblPr>
        <w:tblStyle w:val="Tablanormal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92243" w:rsidRPr="00492243" w14:paraId="1628060F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339D314B" w14:textId="77777777" w:rsidR="00492243" w:rsidRPr="00492243" w:rsidRDefault="00492243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3078D494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420" w:type="dxa"/>
            <w:noWrap/>
            <w:vAlign w:val="center"/>
            <w:hideMark/>
          </w:tcPr>
          <w:p w14:paraId="267FEC70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660" w:type="dxa"/>
            <w:noWrap/>
            <w:vAlign w:val="center"/>
            <w:hideMark/>
          </w:tcPr>
          <w:p w14:paraId="149E40C8" w14:textId="77777777" w:rsidR="00492243" w:rsidRPr="00492243" w:rsidRDefault="00492243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</w:tr>
      <w:tr w:rsidR="00492243" w:rsidRPr="00492243" w14:paraId="2D0CF61C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87D3948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170B2BBE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172497</w:t>
            </w:r>
          </w:p>
        </w:tc>
        <w:tc>
          <w:tcPr>
            <w:tcW w:w="2420" w:type="dxa"/>
            <w:noWrap/>
            <w:hideMark/>
          </w:tcPr>
          <w:p w14:paraId="2299CE6C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330173</w:t>
            </w:r>
          </w:p>
        </w:tc>
        <w:tc>
          <w:tcPr>
            <w:tcW w:w="2660" w:type="dxa"/>
            <w:noWrap/>
            <w:hideMark/>
          </w:tcPr>
          <w:p w14:paraId="0190DA22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1200000</w:t>
            </w:r>
          </w:p>
        </w:tc>
      </w:tr>
      <w:tr w:rsidR="00492243" w:rsidRPr="00492243" w14:paraId="58DC9916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54A6D02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7344CD16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417670</w:t>
            </w:r>
          </w:p>
        </w:tc>
        <w:tc>
          <w:tcPr>
            <w:tcW w:w="2420" w:type="dxa"/>
            <w:noWrap/>
            <w:hideMark/>
          </w:tcPr>
          <w:p w14:paraId="317CC7F8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743346</w:t>
            </w:r>
          </w:p>
        </w:tc>
        <w:tc>
          <w:tcPr>
            <w:tcW w:w="2660" w:type="dxa"/>
            <w:noWrap/>
            <w:hideMark/>
          </w:tcPr>
          <w:p w14:paraId="1B103C0E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1650000</w:t>
            </w:r>
          </w:p>
        </w:tc>
      </w:tr>
      <w:tr w:rsidR="00492243" w:rsidRPr="00492243" w14:paraId="5E4AC6D0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1E9BD15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1F078B2C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682156</w:t>
            </w:r>
          </w:p>
        </w:tc>
        <w:tc>
          <w:tcPr>
            <w:tcW w:w="2420" w:type="dxa"/>
            <w:noWrap/>
            <w:hideMark/>
          </w:tcPr>
          <w:p w14:paraId="7F72E7D4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1218167</w:t>
            </w:r>
          </w:p>
        </w:tc>
        <w:tc>
          <w:tcPr>
            <w:tcW w:w="2660" w:type="dxa"/>
            <w:noWrap/>
            <w:hideMark/>
          </w:tcPr>
          <w:p w14:paraId="7634AFD7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2750000</w:t>
            </w:r>
          </w:p>
        </w:tc>
      </w:tr>
      <w:tr w:rsidR="00492243" w:rsidRPr="00492243" w14:paraId="3FD30DC7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5B9EF34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791A8F54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987601</w:t>
            </w:r>
          </w:p>
        </w:tc>
        <w:tc>
          <w:tcPr>
            <w:tcW w:w="2420" w:type="dxa"/>
            <w:noWrap/>
            <w:hideMark/>
          </w:tcPr>
          <w:p w14:paraId="0AF98A05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1712612</w:t>
            </w:r>
          </w:p>
        </w:tc>
        <w:tc>
          <w:tcPr>
            <w:tcW w:w="2660" w:type="dxa"/>
            <w:noWrap/>
            <w:hideMark/>
          </w:tcPr>
          <w:p w14:paraId="2230A913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4500000</w:t>
            </w:r>
          </w:p>
        </w:tc>
      </w:tr>
      <w:tr w:rsidR="00492243" w:rsidRPr="00492243" w14:paraId="3D3E9538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EC456E6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6D467398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1314397</w:t>
            </w:r>
          </w:p>
        </w:tc>
        <w:tc>
          <w:tcPr>
            <w:tcW w:w="2420" w:type="dxa"/>
            <w:noWrap/>
            <w:hideMark/>
          </w:tcPr>
          <w:p w14:paraId="42CD7758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2228408</w:t>
            </w:r>
          </w:p>
        </w:tc>
        <w:tc>
          <w:tcPr>
            <w:tcW w:w="2660" w:type="dxa"/>
            <w:noWrap/>
            <w:hideMark/>
          </w:tcPr>
          <w:p w14:paraId="5F683ED0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5800000</w:t>
            </w:r>
          </w:p>
        </w:tc>
      </w:tr>
      <w:tr w:rsidR="00492243" w:rsidRPr="00492243" w14:paraId="71F8E41A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4EF4F26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0BBC3B6D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1661050</w:t>
            </w:r>
          </w:p>
        </w:tc>
        <w:tc>
          <w:tcPr>
            <w:tcW w:w="2420" w:type="dxa"/>
            <w:noWrap/>
            <w:hideMark/>
          </w:tcPr>
          <w:p w14:paraId="4F40772C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2764060</w:t>
            </w:r>
          </w:p>
        </w:tc>
        <w:tc>
          <w:tcPr>
            <w:tcW w:w="2660" w:type="dxa"/>
            <w:noWrap/>
            <w:hideMark/>
          </w:tcPr>
          <w:p w14:paraId="7728C420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6400000</w:t>
            </w:r>
          </w:p>
        </w:tc>
      </w:tr>
      <w:tr w:rsidR="00492243" w:rsidRPr="00492243" w14:paraId="473F5A59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453A99C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489EC2BA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2010208</w:t>
            </w:r>
          </w:p>
        </w:tc>
        <w:tc>
          <w:tcPr>
            <w:tcW w:w="2420" w:type="dxa"/>
            <w:noWrap/>
            <w:hideMark/>
          </w:tcPr>
          <w:p w14:paraId="0DA1398F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3302219</w:t>
            </w:r>
          </w:p>
        </w:tc>
        <w:tc>
          <w:tcPr>
            <w:tcW w:w="2660" w:type="dxa"/>
            <w:noWrap/>
            <w:hideMark/>
          </w:tcPr>
          <w:p w14:paraId="7D29CA35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7100000</w:t>
            </w:r>
          </w:p>
        </w:tc>
      </w:tr>
      <w:tr w:rsidR="00492243" w:rsidRPr="00492243" w14:paraId="4E2D0715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479F55A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35C6628D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2434131</w:t>
            </w:r>
          </w:p>
        </w:tc>
        <w:tc>
          <w:tcPr>
            <w:tcW w:w="2420" w:type="dxa"/>
            <w:noWrap/>
            <w:hideMark/>
          </w:tcPr>
          <w:p w14:paraId="16BF816F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3915141</w:t>
            </w:r>
          </w:p>
        </w:tc>
        <w:tc>
          <w:tcPr>
            <w:tcW w:w="2660" w:type="dxa"/>
            <w:noWrap/>
            <w:hideMark/>
          </w:tcPr>
          <w:p w14:paraId="4BD53A5E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8350000</w:t>
            </w:r>
          </w:p>
        </w:tc>
      </w:tr>
      <w:tr w:rsidR="00492243" w:rsidRPr="00492243" w14:paraId="1C9C5DDE" w14:textId="77777777" w:rsidTr="0049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0758FCA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291A0616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2738740</w:t>
            </w:r>
          </w:p>
        </w:tc>
        <w:tc>
          <w:tcPr>
            <w:tcW w:w="2420" w:type="dxa"/>
            <w:noWrap/>
            <w:hideMark/>
          </w:tcPr>
          <w:p w14:paraId="66683B54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4535750</w:t>
            </w:r>
          </w:p>
        </w:tc>
        <w:tc>
          <w:tcPr>
            <w:tcW w:w="2660" w:type="dxa"/>
            <w:noWrap/>
            <w:hideMark/>
          </w:tcPr>
          <w:p w14:paraId="47B8EE57" w14:textId="77777777" w:rsidR="00492243" w:rsidRPr="00492243" w:rsidRDefault="00492243" w:rsidP="004922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10100000</w:t>
            </w:r>
          </w:p>
        </w:tc>
      </w:tr>
      <w:tr w:rsidR="00492243" w:rsidRPr="00492243" w14:paraId="18D7E707" w14:textId="77777777" w:rsidTr="004922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5C9D475" w14:textId="77777777" w:rsidR="00492243" w:rsidRPr="00492243" w:rsidRDefault="00492243" w:rsidP="0049224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1AE858EF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3100717</w:t>
            </w:r>
          </w:p>
        </w:tc>
        <w:tc>
          <w:tcPr>
            <w:tcW w:w="2420" w:type="dxa"/>
            <w:noWrap/>
            <w:hideMark/>
          </w:tcPr>
          <w:p w14:paraId="5EA886CA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5107727</w:t>
            </w:r>
          </w:p>
        </w:tc>
        <w:tc>
          <w:tcPr>
            <w:tcW w:w="2660" w:type="dxa"/>
            <w:noWrap/>
            <w:hideMark/>
          </w:tcPr>
          <w:p w14:paraId="0247D58B" w14:textId="77777777" w:rsidR="00492243" w:rsidRPr="00492243" w:rsidRDefault="00492243" w:rsidP="004922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92243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11000000</w:t>
            </w:r>
          </w:p>
        </w:tc>
      </w:tr>
    </w:tbl>
    <w:p w14:paraId="615F7057" w14:textId="77777777" w:rsidR="00492243" w:rsidRDefault="00492243" w:rsidP="00492243">
      <w:pPr>
        <w:pStyle w:val="Prrafodelista"/>
        <w:rPr>
          <w:color w:val="auto"/>
        </w:rPr>
      </w:pPr>
    </w:p>
    <w:p w14:paraId="77955B46" w14:textId="77777777" w:rsidR="004721C0" w:rsidRDefault="004721C0" w:rsidP="004721C0">
      <w:pPr>
        <w:rPr>
          <w:color w:val="auto"/>
        </w:rPr>
      </w:pPr>
    </w:p>
    <w:p w14:paraId="7B1F7431" w14:textId="77777777" w:rsidR="004721C0" w:rsidRDefault="004721C0" w:rsidP="004721C0">
      <w:pPr>
        <w:rPr>
          <w:color w:val="auto"/>
        </w:rPr>
      </w:pPr>
    </w:p>
    <w:p w14:paraId="674CDEBB" w14:textId="77777777" w:rsidR="004721C0" w:rsidRDefault="004721C0" w:rsidP="004721C0">
      <w:pPr>
        <w:rPr>
          <w:color w:val="auto"/>
        </w:rPr>
      </w:pPr>
    </w:p>
    <w:p w14:paraId="0AB95367" w14:textId="77777777" w:rsidR="004721C0" w:rsidRPr="004721C0" w:rsidRDefault="004721C0" w:rsidP="004721C0">
      <w:pPr>
        <w:rPr>
          <w:color w:val="auto"/>
        </w:rPr>
      </w:pPr>
    </w:p>
    <w:p w14:paraId="0B895CDC" w14:textId="0AB908DA" w:rsidR="00492243" w:rsidRDefault="00492243" w:rsidP="00492243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2:</w:t>
      </w:r>
    </w:p>
    <w:p w14:paraId="6153DF0C" w14:textId="77777777" w:rsidR="004721C0" w:rsidRPr="004721C0" w:rsidRDefault="004721C0" w:rsidP="004721C0">
      <w:pPr>
        <w:ind w:left="360"/>
        <w:rPr>
          <w:color w:val="auto"/>
        </w:rPr>
      </w:pPr>
    </w:p>
    <w:p w14:paraId="33A88967" w14:textId="4EC6B77E" w:rsidR="00216274" w:rsidRDefault="00216274" w:rsidP="00216274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Datos del algoritmo 2</w:t>
      </w:r>
    </w:p>
    <w:tbl>
      <w:tblPr>
        <w:tblStyle w:val="Tablanormal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721C0" w:rsidRPr="004721C0" w14:paraId="16120E5D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06A96074" w14:textId="77777777" w:rsidR="004721C0" w:rsidRPr="004721C0" w:rsidRDefault="004721C0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2AE5F22C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420" w:type="dxa"/>
            <w:noWrap/>
            <w:vAlign w:val="center"/>
            <w:hideMark/>
          </w:tcPr>
          <w:p w14:paraId="52884605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660" w:type="dxa"/>
            <w:noWrap/>
            <w:vAlign w:val="center"/>
            <w:hideMark/>
          </w:tcPr>
          <w:p w14:paraId="50F304F5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</w:tr>
      <w:tr w:rsidR="004721C0" w:rsidRPr="004721C0" w14:paraId="15244D9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4DBDB3B7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01A45A96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39443223</w:t>
            </w:r>
          </w:p>
        </w:tc>
        <w:tc>
          <w:tcPr>
            <w:tcW w:w="2420" w:type="dxa"/>
            <w:noWrap/>
            <w:hideMark/>
          </w:tcPr>
          <w:p w14:paraId="1933DD93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78748328</w:t>
            </w:r>
          </w:p>
        </w:tc>
        <w:tc>
          <w:tcPr>
            <w:tcW w:w="2660" w:type="dxa"/>
            <w:noWrap/>
            <w:hideMark/>
          </w:tcPr>
          <w:p w14:paraId="75C802E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78150000</w:t>
            </w:r>
          </w:p>
        </w:tc>
      </w:tr>
      <w:tr w:rsidR="004721C0" w:rsidRPr="004721C0" w14:paraId="329BD867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CC19138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18ECD26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158132881</w:t>
            </w:r>
          </w:p>
        </w:tc>
        <w:tc>
          <w:tcPr>
            <w:tcW w:w="2420" w:type="dxa"/>
            <w:noWrap/>
            <w:hideMark/>
          </w:tcPr>
          <w:p w14:paraId="504FC68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315358899</w:t>
            </w:r>
          </w:p>
        </w:tc>
        <w:tc>
          <w:tcPr>
            <w:tcW w:w="2660" w:type="dxa"/>
            <w:noWrap/>
            <w:hideMark/>
          </w:tcPr>
          <w:p w14:paraId="1F80FDF8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367700000</w:t>
            </w:r>
          </w:p>
        </w:tc>
      </w:tr>
      <w:tr w:rsidR="004721C0" w:rsidRPr="004721C0" w14:paraId="75B435E6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FC9C1EF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1A21B17D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354742380</w:t>
            </w:r>
          </w:p>
        </w:tc>
        <w:tc>
          <w:tcPr>
            <w:tcW w:w="2420" w:type="dxa"/>
            <w:noWrap/>
            <w:hideMark/>
          </w:tcPr>
          <w:p w14:paraId="19A2BCB6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708249514</w:t>
            </w:r>
          </w:p>
        </w:tc>
        <w:tc>
          <w:tcPr>
            <w:tcW w:w="2660" w:type="dxa"/>
            <w:noWrap/>
            <w:hideMark/>
          </w:tcPr>
          <w:p w14:paraId="132E63B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829000000</w:t>
            </w:r>
          </w:p>
        </w:tc>
      </w:tr>
      <w:tr w:rsidR="004721C0" w:rsidRPr="004721C0" w14:paraId="35BD626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D84B14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0691492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629806868</w:t>
            </w:r>
          </w:p>
        </w:tc>
        <w:tc>
          <w:tcPr>
            <w:tcW w:w="2420" w:type="dxa"/>
            <w:noWrap/>
            <w:hideMark/>
          </w:tcPr>
          <w:p w14:paraId="0EB05A00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1258012899</w:t>
            </w:r>
          </w:p>
        </w:tc>
        <w:tc>
          <w:tcPr>
            <w:tcW w:w="2660" w:type="dxa"/>
            <w:noWrap/>
            <w:hideMark/>
          </w:tcPr>
          <w:p w14:paraId="1E797D01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1481650000</w:t>
            </w:r>
          </w:p>
        </w:tc>
      </w:tr>
      <w:tr w:rsidR="004721C0" w:rsidRPr="004721C0" w14:paraId="2FF6C1A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D742D5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2CFBE6A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985213507</w:t>
            </w:r>
          </w:p>
        </w:tc>
        <w:tc>
          <w:tcPr>
            <w:tcW w:w="2420" w:type="dxa"/>
            <w:noWrap/>
            <w:hideMark/>
          </w:tcPr>
          <w:p w14:paraId="56CC672A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1968005009</w:t>
            </w:r>
          </w:p>
        </w:tc>
        <w:tc>
          <w:tcPr>
            <w:tcW w:w="2660" w:type="dxa"/>
            <w:noWrap/>
            <w:hideMark/>
          </w:tcPr>
          <w:p w14:paraId="7A9E8F92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2324200000</w:t>
            </w:r>
          </w:p>
        </w:tc>
      </w:tr>
      <w:tr w:rsidR="004721C0" w:rsidRPr="004721C0" w14:paraId="6C72E0D8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8704058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7561428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1418606757</w:t>
            </w:r>
          </w:p>
        </w:tc>
        <w:tc>
          <w:tcPr>
            <w:tcW w:w="2420" w:type="dxa"/>
            <w:noWrap/>
            <w:hideMark/>
          </w:tcPr>
          <w:p w14:paraId="2F42886B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2832826343</w:t>
            </w:r>
          </w:p>
        </w:tc>
        <w:tc>
          <w:tcPr>
            <w:tcW w:w="2660" w:type="dxa"/>
            <w:noWrap/>
            <w:hideMark/>
          </w:tcPr>
          <w:p w14:paraId="26783415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3349050000</w:t>
            </w:r>
          </w:p>
        </w:tc>
      </w:tr>
      <w:tr w:rsidR="004721C0" w:rsidRPr="004721C0" w14:paraId="53A5D593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E28A8CC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48E043FE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1931602346</w:t>
            </w:r>
          </w:p>
        </w:tc>
        <w:tc>
          <w:tcPr>
            <w:tcW w:w="2420" w:type="dxa"/>
            <w:noWrap/>
            <w:hideMark/>
          </w:tcPr>
          <w:p w14:paraId="5E9D55B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3862090775</w:t>
            </w:r>
          </w:p>
        </w:tc>
        <w:tc>
          <w:tcPr>
            <w:tcW w:w="2660" w:type="dxa"/>
            <w:noWrap/>
            <w:hideMark/>
          </w:tcPr>
          <w:p w14:paraId="54EE43A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4564850000</w:t>
            </w:r>
          </w:p>
        </w:tc>
      </w:tr>
      <w:tr w:rsidR="004721C0" w:rsidRPr="004721C0" w14:paraId="794539A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BFF50EE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2CD07CD9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2521462430</w:t>
            </w:r>
          </w:p>
        </w:tc>
        <w:tc>
          <w:tcPr>
            <w:tcW w:w="2420" w:type="dxa"/>
            <w:noWrap/>
            <w:hideMark/>
          </w:tcPr>
          <w:p w14:paraId="5552681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5040283928</w:t>
            </w:r>
          </w:p>
        </w:tc>
        <w:tc>
          <w:tcPr>
            <w:tcW w:w="2660" w:type="dxa"/>
            <w:noWrap/>
            <w:hideMark/>
          </w:tcPr>
          <w:p w14:paraId="55715E8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5988400000</w:t>
            </w:r>
          </w:p>
        </w:tc>
      </w:tr>
      <w:tr w:rsidR="004721C0" w:rsidRPr="004721C0" w14:paraId="27681494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FC10A10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5BABFEB9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3194401800</w:t>
            </w:r>
          </w:p>
        </w:tc>
        <w:tc>
          <w:tcPr>
            <w:tcW w:w="2420" w:type="dxa"/>
            <w:noWrap/>
            <w:hideMark/>
          </w:tcPr>
          <w:p w14:paraId="7057E33C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6385629590</w:t>
            </w:r>
          </w:p>
        </w:tc>
        <w:tc>
          <w:tcPr>
            <w:tcW w:w="2660" w:type="dxa"/>
            <w:noWrap/>
            <w:hideMark/>
          </w:tcPr>
          <w:p w14:paraId="76B56171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7534300000</w:t>
            </w:r>
          </w:p>
        </w:tc>
      </w:tr>
      <w:tr w:rsidR="004721C0" w:rsidRPr="004721C0" w14:paraId="16E0EA1E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EEA343A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59E27354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3940468840</w:t>
            </w:r>
          </w:p>
        </w:tc>
        <w:tc>
          <w:tcPr>
            <w:tcW w:w="2420" w:type="dxa"/>
            <w:noWrap/>
            <w:hideMark/>
          </w:tcPr>
          <w:p w14:paraId="5F6F4AA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7878875497</w:t>
            </w:r>
          </w:p>
        </w:tc>
        <w:tc>
          <w:tcPr>
            <w:tcW w:w="2660" w:type="dxa"/>
            <w:noWrap/>
            <w:hideMark/>
          </w:tcPr>
          <w:p w14:paraId="4B910E5D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9286550000</w:t>
            </w:r>
          </w:p>
        </w:tc>
      </w:tr>
    </w:tbl>
    <w:p w14:paraId="1A85D501" w14:textId="77777777" w:rsidR="004721C0" w:rsidRDefault="004721C0" w:rsidP="004721C0">
      <w:pPr>
        <w:pStyle w:val="Prrafodelista"/>
        <w:rPr>
          <w:color w:val="auto"/>
        </w:rPr>
      </w:pPr>
    </w:p>
    <w:p w14:paraId="775908FB" w14:textId="0841FF78" w:rsidR="004721C0" w:rsidRDefault="004721C0" w:rsidP="004721C0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3:</w:t>
      </w:r>
    </w:p>
    <w:p w14:paraId="7854B8F1" w14:textId="77777777" w:rsidR="004721C0" w:rsidRDefault="004721C0" w:rsidP="004721C0">
      <w:pPr>
        <w:pStyle w:val="Prrafodelista"/>
        <w:rPr>
          <w:color w:val="auto"/>
        </w:rPr>
      </w:pPr>
    </w:p>
    <w:p w14:paraId="18B34539" w14:textId="6991364E" w:rsidR="00216274" w:rsidRDefault="00216274" w:rsidP="00216274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Datos del algoritmo 3</w:t>
      </w:r>
    </w:p>
    <w:tbl>
      <w:tblPr>
        <w:tblStyle w:val="Tablanormal1"/>
        <w:tblW w:w="9220" w:type="dxa"/>
        <w:tblLook w:val="04A0" w:firstRow="1" w:lastRow="0" w:firstColumn="1" w:lastColumn="0" w:noHBand="0" w:noVBand="1"/>
      </w:tblPr>
      <w:tblGrid>
        <w:gridCol w:w="2260"/>
        <w:gridCol w:w="1880"/>
        <w:gridCol w:w="2420"/>
        <w:gridCol w:w="2660"/>
      </w:tblGrid>
      <w:tr w:rsidR="004721C0" w:rsidRPr="004721C0" w14:paraId="4CF91134" w14:textId="77777777" w:rsidTr="00E82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vAlign w:val="center"/>
            <w:hideMark/>
          </w:tcPr>
          <w:p w14:paraId="649E22E9" w14:textId="77777777" w:rsidR="004721C0" w:rsidRPr="004721C0" w:rsidRDefault="004721C0" w:rsidP="00E822F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880" w:type="dxa"/>
            <w:noWrap/>
            <w:vAlign w:val="center"/>
            <w:hideMark/>
          </w:tcPr>
          <w:p w14:paraId="21AE235B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420" w:type="dxa"/>
            <w:noWrap/>
            <w:vAlign w:val="center"/>
            <w:hideMark/>
          </w:tcPr>
          <w:p w14:paraId="308F2450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660" w:type="dxa"/>
            <w:noWrap/>
            <w:vAlign w:val="center"/>
            <w:hideMark/>
          </w:tcPr>
          <w:p w14:paraId="7E70EB1F" w14:textId="77777777" w:rsidR="004721C0" w:rsidRPr="004721C0" w:rsidRDefault="004721C0" w:rsidP="00E82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</w:tr>
      <w:tr w:rsidR="004721C0" w:rsidRPr="004721C0" w14:paraId="5997CF06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A15C4FF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880" w:type="dxa"/>
            <w:noWrap/>
            <w:hideMark/>
          </w:tcPr>
          <w:p w14:paraId="00331A9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126459</w:t>
            </w:r>
          </w:p>
        </w:tc>
        <w:tc>
          <w:tcPr>
            <w:tcW w:w="2420" w:type="dxa"/>
            <w:noWrap/>
            <w:hideMark/>
          </w:tcPr>
          <w:p w14:paraId="438FF649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280593</w:t>
            </w:r>
          </w:p>
        </w:tc>
        <w:tc>
          <w:tcPr>
            <w:tcW w:w="2660" w:type="dxa"/>
            <w:noWrap/>
            <w:hideMark/>
          </w:tcPr>
          <w:p w14:paraId="04E829CA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1600000</w:t>
            </w:r>
          </w:p>
        </w:tc>
      </w:tr>
      <w:tr w:rsidR="004721C0" w:rsidRPr="004721C0" w14:paraId="7E522A33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FEDEC3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880" w:type="dxa"/>
            <w:noWrap/>
            <w:hideMark/>
          </w:tcPr>
          <w:p w14:paraId="558B444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273926</w:t>
            </w:r>
          </w:p>
        </w:tc>
        <w:tc>
          <w:tcPr>
            <w:tcW w:w="2420" w:type="dxa"/>
            <w:noWrap/>
            <w:hideMark/>
          </w:tcPr>
          <w:p w14:paraId="5AC668BF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603187</w:t>
            </w:r>
          </w:p>
        </w:tc>
        <w:tc>
          <w:tcPr>
            <w:tcW w:w="2660" w:type="dxa"/>
            <w:noWrap/>
            <w:hideMark/>
          </w:tcPr>
          <w:p w14:paraId="08AD6040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2100000</w:t>
            </w:r>
          </w:p>
        </w:tc>
      </w:tr>
      <w:tr w:rsidR="004721C0" w:rsidRPr="004721C0" w14:paraId="73BA970E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129D426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880" w:type="dxa"/>
            <w:noWrap/>
            <w:hideMark/>
          </w:tcPr>
          <w:p w14:paraId="2CBC85C1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429087</w:t>
            </w:r>
          </w:p>
        </w:tc>
        <w:tc>
          <w:tcPr>
            <w:tcW w:w="2420" w:type="dxa"/>
            <w:noWrap/>
            <w:hideMark/>
          </w:tcPr>
          <w:p w14:paraId="57640FAF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939187</w:t>
            </w:r>
          </w:p>
        </w:tc>
        <w:tc>
          <w:tcPr>
            <w:tcW w:w="2660" w:type="dxa"/>
            <w:noWrap/>
            <w:hideMark/>
          </w:tcPr>
          <w:p w14:paraId="34BA8CDC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2800000</w:t>
            </w:r>
          </w:p>
        </w:tc>
      </w:tr>
      <w:tr w:rsidR="004721C0" w:rsidRPr="004721C0" w14:paraId="089CE5D4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841EAB2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880" w:type="dxa"/>
            <w:noWrap/>
            <w:hideMark/>
          </w:tcPr>
          <w:p w14:paraId="73D59D2E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589877</w:t>
            </w:r>
          </w:p>
        </w:tc>
        <w:tc>
          <w:tcPr>
            <w:tcW w:w="2420" w:type="dxa"/>
            <w:noWrap/>
            <w:hideMark/>
          </w:tcPr>
          <w:p w14:paraId="64FBEAD7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1290374</w:t>
            </w:r>
          </w:p>
        </w:tc>
        <w:tc>
          <w:tcPr>
            <w:tcW w:w="2660" w:type="dxa"/>
            <w:noWrap/>
            <w:hideMark/>
          </w:tcPr>
          <w:p w14:paraId="2F6D212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4100000</w:t>
            </w:r>
          </w:p>
        </w:tc>
      </w:tr>
      <w:tr w:rsidR="004721C0" w:rsidRPr="004721C0" w14:paraId="40ACB637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629ACA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880" w:type="dxa"/>
            <w:noWrap/>
            <w:hideMark/>
          </w:tcPr>
          <w:p w14:paraId="07D0D30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754143</w:t>
            </w:r>
          </w:p>
        </w:tc>
        <w:tc>
          <w:tcPr>
            <w:tcW w:w="2420" w:type="dxa"/>
            <w:noWrap/>
            <w:hideMark/>
          </w:tcPr>
          <w:p w14:paraId="713C0635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1647374</w:t>
            </w:r>
          </w:p>
        </w:tc>
        <w:tc>
          <w:tcPr>
            <w:tcW w:w="2660" w:type="dxa"/>
            <w:noWrap/>
            <w:hideMark/>
          </w:tcPr>
          <w:p w14:paraId="26C72394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5250000</w:t>
            </w:r>
          </w:p>
        </w:tc>
      </w:tr>
      <w:tr w:rsidR="004721C0" w:rsidRPr="004721C0" w14:paraId="54DEF90E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CD72077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880" w:type="dxa"/>
            <w:noWrap/>
            <w:hideMark/>
          </w:tcPr>
          <w:p w14:paraId="24054FD2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921081</w:t>
            </w:r>
          </w:p>
        </w:tc>
        <w:tc>
          <w:tcPr>
            <w:tcW w:w="2420" w:type="dxa"/>
            <w:noWrap/>
            <w:hideMark/>
          </w:tcPr>
          <w:p w14:paraId="7AD3F5E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2004374</w:t>
            </w:r>
          </w:p>
        </w:tc>
        <w:tc>
          <w:tcPr>
            <w:tcW w:w="2660" w:type="dxa"/>
            <w:noWrap/>
            <w:hideMark/>
          </w:tcPr>
          <w:p w14:paraId="308E0EE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6500000</w:t>
            </w:r>
          </w:p>
        </w:tc>
      </w:tr>
      <w:tr w:rsidR="004721C0" w:rsidRPr="004721C0" w14:paraId="7761EBA0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90563F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880" w:type="dxa"/>
            <w:noWrap/>
            <w:hideMark/>
          </w:tcPr>
          <w:p w14:paraId="2ED867A0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1090902</w:t>
            </w:r>
          </w:p>
        </w:tc>
        <w:tc>
          <w:tcPr>
            <w:tcW w:w="2420" w:type="dxa"/>
            <w:noWrap/>
            <w:hideMark/>
          </w:tcPr>
          <w:p w14:paraId="3F0C32C0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2370748</w:t>
            </w:r>
          </w:p>
        </w:tc>
        <w:tc>
          <w:tcPr>
            <w:tcW w:w="2660" w:type="dxa"/>
            <w:noWrap/>
            <w:hideMark/>
          </w:tcPr>
          <w:p w14:paraId="5203D07B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8150000</w:t>
            </w:r>
          </w:p>
        </w:tc>
      </w:tr>
      <w:tr w:rsidR="004721C0" w:rsidRPr="004721C0" w14:paraId="13A33EB4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2995D61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880" w:type="dxa"/>
            <w:noWrap/>
            <w:hideMark/>
          </w:tcPr>
          <w:p w14:paraId="509FF647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1263712</w:t>
            </w:r>
          </w:p>
        </w:tc>
        <w:tc>
          <w:tcPr>
            <w:tcW w:w="2420" w:type="dxa"/>
            <w:noWrap/>
            <w:hideMark/>
          </w:tcPr>
          <w:p w14:paraId="23B7E9CC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2748748</w:t>
            </w:r>
          </w:p>
        </w:tc>
        <w:tc>
          <w:tcPr>
            <w:tcW w:w="2660" w:type="dxa"/>
            <w:noWrap/>
            <w:hideMark/>
          </w:tcPr>
          <w:p w14:paraId="61910615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8850000</w:t>
            </w:r>
          </w:p>
        </w:tc>
      </w:tr>
      <w:tr w:rsidR="004721C0" w:rsidRPr="004721C0" w14:paraId="3A87B379" w14:textId="77777777" w:rsidTr="00472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8A94884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880" w:type="dxa"/>
            <w:noWrap/>
            <w:hideMark/>
          </w:tcPr>
          <w:p w14:paraId="114FFAF3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1437955</w:t>
            </w:r>
          </w:p>
        </w:tc>
        <w:tc>
          <w:tcPr>
            <w:tcW w:w="2420" w:type="dxa"/>
            <w:noWrap/>
            <w:hideMark/>
          </w:tcPr>
          <w:p w14:paraId="445AEDA8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3126748</w:t>
            </w:r>
          </w:p>
        </w:tc>
        <w:tc>
          <w:tcPr>
            <w:tcW w:w="2660" w:type="dxa"/>
            <w:noWrap/>
            <w:hideMark/>
          </w:tcPr>
          <w:p w14:paraId="6F5C1467" w14:textId="77777777" w:rsidR="004721C0" w:rsidRPr="004721C0" w:rsidRDefault="004721C0" w:rsidP="004721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10250000</w:t>
            </w:r>
          </w:p>
        </w:tc>
      </w:tr>
      <w:tr w:rsidR="004721C0" w:rsidRPr="004721C0" w14:paraId="233ECD0F" w14:textId="77777777" w:rsidTr="004721C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2FCECC5" w14:textId="77777777" w:rsidR="004721C0" w:rsidRPr="004721C0" w:rsidRDefault="004721C0" w:rsidP="004721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880" w:type="dxa"/>
            <w:noWrap/>
            <w:hideMark/>
          </w:tcPr>
          <w:p w14:paraId="3C1403CE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1613199</w:t>
            </w:r>
          </w:p>
        </w:tc>
        <w:tc>
          <w:tcPr>
            <w:tcW w:w="2420" w:type="dxa"/>
            <w:noWrap/>
            <w:hideMark/>
          </w:tcPr>
          <w:p w14:paraId="66E2BF31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3504748</w:t>
            </w:r>
          </w:p>
        </w:tc>
        <w:tc>
          <w:tcPr>
            <w:tcW w:w="2660" w:type="dxa"/>
            <w:noWrap/>
            <w:hideMark/>
          </w:tcPr>
          <w:p w14:paraId="23CDA4FA" w14:textId="77777777" w:rsidR="004721C0" w:rsidRPr="004721C0" w:rsidRDefault="004721C0" w:rsidP="004721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721C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11250000</w:t>
            </w:r>
          </w:p>
        </w:tc>
      </w:tr>
    </w:tbl>
    <w:p w14:paraId="141EE546" w14:textId="77777777" w:rsidR="004721C0" w:rsidRDefault="004721C0" w:rsidP="004721C0">
      <w:pPr>
        <w:pStyle w:val="Prrafodelista"/>
        <w:rPr>
          <w:color w:val="auto"/>
        </w:rPr>
      </w:pPr>
    </w:p>
    <w:p w14:paraId="044CC763" w14:textId="50CB400E" w:rsidR="004721C0" w:rsidRDefault="000D51B7" w:rsidP="004721C0">
      <w:pPr>
        <w:rPr>
          <w:color w:val="auto"/>
        </w:rPr>
      </w:pPr>
      <w:r>
        <w:rPr>
          <w:color w:val="auto"/>
        </w:rPr>
        <w:t xml:space="preserve">Desde una primera vista a las tablas, ya se puede apreciar que el algoritmo 2 tiene unos valores bastante elevados </w:t>
      </w:r>
      <w:r w:rsidR="00553D4B">
        <w:rPr>
          <w:color w:val="auto"/>
        </w:rPr>
        <w:t xml:space="preserve">para las tres categorías que estudiamos </w:t>
      </w:r>
      <w:r>
        <w:rPr>
          <w:color w:val="auto"/>
        </w:rPr>
        <w:t>comparado a los otros algoritmos.</w:t>
      </w:r>
      <w:r w:rsidR="00E822FC">
        <w:rPr>
          <w:color w:val="auto"/>
        </w:rPr>
        <w:t xml:space="preserve"> Es por eso </w:t>
      </w:r>
      <w:r w:rsidR="00553D4B">
        <w:rPr>
          <w:color w:val="auto"/>
        </w:rPr>
        <w:t>por lo que</w:t>
      </w:r>
      <w:r w:rsidR="00216274">
        <w:rPr>
          <w:color w:val="auto"/>
        </w:rPr>
        <w:t>,</w:t>
      </w:r>
      <w:r w:rsidR="00E822FC">
        <w:rPr>
          <w:color w:val="auto"/>
        </w:rPr>
        <w:t xml:space="preserve"> al representar la evolución de </w:t>
      </w:r>
      <w:r w:rsidR="00553D4B">
        <w:rPr>
          <w:color w:val="auto"/>
        </w:rPr>
        <w:t>las asignaciones, c</w:t>
      </w:r>
      <w:r w:rsidR="00E822FC">
        <w:rPr>
          <w:color w:val="auto"/>
        </w:rPr>
        <w:t>omparaciones</w:t>
      </w:r>
      <w:r w:rsidR="00553D4B">
        <w:rPr>
          <w:color w:val="auto"/>
        </w:rPr>
        <w:t xml:space="preserve"> y el tiempo empleado</w:t>
      </w:r>
      <w:r w:rsidR="00E822FC">
        <w:rPr>
          <w:color w:val="auto"/>
        </w:rPr>
        <w:t xml:space="preserve"> en los tres algoritmos mediante una gráfica, hemos decidido producir dos versiones</w:t>
      </w:r>
      <w:r w:rsidR="00553D4B">
        <w:rPr>
          <w:color w:val="auto"/>
        </w:rPr>
        <w:t xml:space="preserve"> para cada categoría</w:t>
      </w:r>
      <w:r w:rsidR="00160FDC">
        <w:rPr>
          <w:color w:val="auto"/>
        </w:rPr>
        <w:t xml:space="preserve"> (una normal y otra reducida, como con una especie de zoom)</w:t>
      </w:r>
      <w:r w:rsidR="001D22A2">
        <w:rPr>
          <w:color w:val="auto"/>
        </w:rPr>
        <w:t>.</w:t>
      </w:r>
    </w:p>
    <w:p w14:paraId="0404B059" w14:textId="77777777" w:rsidR="001D22A2" w:rsidRDefault="001D22A2" w:rsidP="004721C0">
      <w:pPr>
        <w:rPr>
          <w:color w:val="auto"/>
        </w:rPr>
      </w:pPr>
    </w:p>
    <w:p w14:paraId="4041989A" w14:textId="150482DC" w:rsidR="001D22A2" w:rsidRDefault="001D22A2" w:rsidP="004721C0">
      <w:pPr>
        <w:rPr>
          <w:color w:val="auto"/>
        </w:rPr>
      </w:pPr>
    </w:p>
    <w:p w14:paraId="062C31EF" w14:textId="6E357A3D" w:rsidR="001D22A2" w:rsidRDefault="001D22A2" w:rsidP="004721C0">
      <w:pPr>
        <w:rPr>
          <w:color w:val="auto"/>
        </w:rPr>
      </w:pPr>
    </w:p>
    <w:p w14:paraId="35BA1975" w14:textId="68388BE6" w:rsidR="001D22A2" w:rsidRDefault="00160FDC" w:rsidP="004721C0">
      <w:pPr>
        <w:rPr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9F275" wp14:editId="7552AD53">
                <wp:simplePos x="0" y="0"/>
                <wp:positionH relativeFrom="margin">
                  <wp:posOffset>1611630</wp:posOffset>
                </wp:positionH>
                <wp:positionV relativeFrom="paragraph">
                  <wp:posOffset>8288020</wp:posOffset>
                </wp:positionV>
                <wp:extent cx="3219450" cy="635"/>
                <wp:effectExtent l="0" t="0" r="0" b="0"/>
                <wp:wrapTopAndBottom/>
                <wp:docPr id="7003421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072BF" w14:textId="129916B0" w:rsidR="00216274" w:rsidRPr="00466D87" w:rsidRDefault="00216274" w:rsidP="00216274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D432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Grafica del tiempo empleado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F275" id="Cuadro de texto 1" o:spid="_x0000_s1031" type="#_x0000_t202" style="position:absolute;margin-left:126.9pt;margin-top:652.6pt;width:253.5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" stroked="f">
                <v:textbox style="mso-fit-shape-to-text:t" inset="0,0,0,0">
                  <w:txbxContent>
                    <w:p w14:paraId="544072BF" w14:textId="129916B0" w:rsidR="00216274" w:rsidRPr="00466D87" w:rsidRDefault="00216274" w:rsidP="00216274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D432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Grafica del tiempo empleado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9063E" wp14:editId="2F59AE87">
                <wp:simplePos x="0" y="0"/>
                <wp:positionH relativeFrom="margin">
                  <wp:align>center</wp:align>
                </wp:positionH>
                <wp:positionV relativeFrom="paragraph">
                  <wp:posOffset>5401945</wp:posOffset>
                </wp:positionV>
                <wp:extent cx="3457575" cy="635"/>
                <wp:effectExtent l="0" t="0" r="9525" b="0"/>
                <wp:wrapTopAndBottom/>
                <wp:docPr id="10166062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B59A9" w14:textId="666F6BA5" w:rsidR="00216274" w:rsidRPr="003A72A0" w:rsidRDefault="00216274" w:rsidP="00216274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D432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Grafica del número de asignaciones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9063E" id="_x0000_s1032" type="#_x0000_t202" style="position:absolute;margin-left:0;margin-top:425.35pt;width:272.2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" stroked="f">
                <v:textbox style="mso-fit-shape-to-text:t" inset="0,0,0,0">
                  <w:txbxContent>
                    <w:p w14:paraId="21AB59A9" w14:textId="666F6BA5" w:rsidR="00216274" w:rsidRPr="003A72A0" w:rsidRDefault="00216274" w:rsidP="00216274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D432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Grafica del número de asignaciones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3FF6FD" wp14:editId="6EE76A51">
                <wp:simplePos x="0" y="0"/>
                <wp:positionH relativeFrom="margin">
                  <wp:posOffset>1455420</wp:posOffset>
                </wp:positionH>
                <wp:positionV relativeFrom="paragraph">
                  <wp:posOffset>2573020</wp:posOffset>
                </wp:positionV>
                <wp:extent cx="3524250" cy="635"/>
                <wp:effectExtent l="0" t="0" r="0" b="0"/>
                <wp:wrapTight wrapText="bothSides">
                  <wp:wrapPolygon edited="0">
                    <wp:start x="0" y="0"/>
                    <wp:lineTo x="0" y="19248"/>
                    <wp:lineTo x="21483" y="19248"/>
                    <wp:lineTo x="21483" y="0"/>
                    <wp:lineTo x="0" y="0"/>
                  </wp:wrapPolygon>
                </wp:wrapTight>
                <wp:docPr id="18314101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44E81" w14:textId="3DADBAF7" w:rsidR="00216274" w:rsidRPr="006109F5" w:rsidRDefault="00216274" w:rsidP="00216274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D432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Grafica del número de comparaciones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FF6FD" id="_x0000_s1033" type="#_x0000_t202" style="position:absolute;margin-left:114.6pt;margin-top:202.6pt;width:277.5pt;height:.0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LsGg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6b2fTjdEYhSbHbm1m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" stroked="f">
                <v:textbox style="mso-fit-shape-to-text:t" inset="0,0,0,0">
                  <w:txbxContent>
                    <w:p w14:paraId="4D344E81" w14:textId="3DADBAF7" w:rsidR="00216274" w:rsidRPr="006109F5" w:rsidRDefault="00216274" w:rsidP="00216274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D432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Grafica del número de comparaciones de los algoritmos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6274">
        <w:rPr>
          <w:noProof/>
        </w:rPr>
        <w:drawing>
          <wp:anchor distT="0" distB="0" distL="114300" distR="114300" simplePos="0" relativeHeight="251661312" behindDoc="0" locked="0" layoutInCell="1" allowOverlap="1" wp14:anchorId="2721BEF0" wp14:editId="229BDE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4840" cy="2689860"/>
            <wp:effectExtent l="0" t="0" r="3810" b="15240"/>
            <wp:wrapTopAndBottom/>
            <wp:docPr id="10119797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37ED4F-817B-4F22-BB1F-0F15B1BEE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274">
        <w:rPr>
          <w:noProof/>
        </w:rPr>
        <w:drawing>
          <wp:anchor distT="0" distB="0" distL="114300" distR="114300" simplePos="0" relativeHeight="251662336" behindDoc="0" locked="0" layoutInCell="1" allowOverlap="1" wp14:anchorId="6C903AFC" wp14:editId="04F3595F">
            <wp:simplePos x="0" y="0"/>
            <wp:positionH relativeFrom="margin">
              <wp:align>center</wp:align>
            </wp:positionH>
            <wp:positionV relativeFrom="paragraph">
              <wp:posOffset>2919730</wp:posOffset>
            </wp:positionV>
            <wp:extent cx="4450080" cy="2522220"/>
            <wp:effectExtent l="0" t="0" r="7620" b="11430"/>
            <wp:wrapTopAndBottom/>
            <wp:docPr id="3179804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DA06890-EE4E-4768-906F-5924F4005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274">
        <w:rPr>
          <w:noProof/>
        </w:rPr>
        <w:drawing>
          <wp:anchor distT="0" distB="0" distL="114300" distR="114300" simplePos="0" relativeHeight="251663360" behindDoc="0" locked="0" layoutInCell="1" allowOverlap="1" wp14:anchorId="482AC1B0" wp14:editId="5C7FDC47">
            <wp:simplePos x="0" y="0"/>
            <wp:positionH relativeFrom="margin">
              <wp:align>center</wp:align>
            </wp:positionH>
            <wp:positionV relativeFrom="paragraph">
              <wp:posOffset>5777230</wp:posOffset>
            </wp:positionV>
            <wp:extent cx="4450080" cy="2552700"/>
            <wp:effectExtent l="0" t="0" r="7620" b="0"/>
            <wp:wrapTopAndBottom/>
            <wp:docPr id="11383372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BDBF93-CA89-4226-B469-FF1B1BE50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09ABB" w14:textId="1F417E99" w:rsidR="00E822FC" w:rsidRDefault="00E822FC" w:rsidP="004721C0">
      <w:pPr>
        <w:rPr>
          <w:color w:val="auto"/>
        </w:rPr>
      </w:pPr>
    </w:p>
    <w:p w14:paraId="0032D0C8" w14:textId="58B2E74E" w:rsidR="00362632" w:rsidRDefault="00553D4B" w:rsidP="004721C0">
      <w:pPr>
        <w:rPr>
          <w:color w:val="auto"/>
        </w:rPr>
      </w:pPr>
      <w:r>
        <w:rPr>
          <w:color w:val="auto"/>
        </w:rPr>
        <w:lastRenderedPageBreak/>
        <w:t xml:space="preserve">En estas versiones de las gráficas se puede ver como </w:t>
      </w:r>
      <w:r w:rsidR="00160FDC">
        <w:rPr>
          <w:color w:val="auto"/>
        </w:rPr>
        <w:t xml:space="preserve">en </w:t>
      </w:r>
      <w:r>
        <w:rPr>
          <w:color w:val="auto"/>
        </w:rPr>
        <w:t xml:space="preserve">el eje vertical, el </w:t>
      </w:r>
      <w:r w:rsidR="00160FDC">
        <w:rPr>
          <w:color w:val="auto"/>
        </w:rPr>
        <w:t>número</w:t>
      </w:r>
      <w:r>
        <w:rPr>
          <w:color w:val="auto"/>
        </w:rPr>
        <w:t xml:space="preserve"> medio al que llegan </w:t>
      </w:r>
      <w:r w:rsidR="00362632">
        <w:rPr>
          <w:color w:val="auto"/>
        </w:rPr>
        <w:t>las comparaciones</w:t>
      </w:r>
      <w:r>
        <w:rPr>
          <w:color w:val="auto"/>
        </w:rPr>
        <w:t xml:space="preserve">, asignaciones y el tiempo empleado, </w:t>
      </w:r>
      <w:r w:rsidR="00362632">
        <w:rPr>
          <w:color w:val="auto"/>
        </w:rPr>
        <w:t>tiene un rango que abarca todos los valores de los tres algoritmos. Como el segundo algoritmo llega a tener unos valores mucho mayores que los otros dos, estos quedan minimizados, apareciendo como una línea recta y constante en la parte baja de las gráficas.</w:t>
      </w:r>
    </w:p>
    <w:p w14:paraId="2828A013" w14:textId="77777777" w:rsidR="00362632" w:rsidRDefault="00362632" w:rsidP="004721C0">
      <w:pPr>
        <w:rPr>
          <w:color w:val="auto"/>
        </w:rPr>
      </w:pPr>
    </w:p>
    <w:p w14:paraId="56F7CB74" w14:textId="6D7C1625" w:rsidR="001D22A2" w:rsidRDefault="00362632" w:rsidP="004721C0">
      <w:pPr>
        <w:rPr>
          <w:color w:val="auto"/>
        </w:rPr>
      </w:pPr>
      <w:r>
        <w:rPr>
          <w:color w:val="auto"/>
        </w:rPr>
        <w:t xml:space="preserve">Aun así, fijándonos solo en el algoritmo 2, podemos apreciar una función ligeramente exponencial </w:t>
      </w:r>
      <w:r w:rsidR="002750F1">
        <w:rPr>
          <w:color w:val="auto"/>
        </w:rPr>
        <w:t xml:space="preserve">en todas las categorías. Basándonos en esto y en sus valores desmesurados, podemos deducir que se trata de un algoritmo de orden O(n^2). </w:t>
      </w:r>
    </w:p>
    <w:p w14:paraId="2B7D6FBA" w14:textId="77777777" w:rsidR="002750F1" w:rsidRDefault="002750F1" w:rsidP="004721C0">
      <w:pPr>
        <w:rPr>
          <w:color w:val="auto"/>
        </w:rPr>
      </w:pPr>
    </w:p>
    <w:p w14:paraId="15850D0D" w14:textId="7AAC428A" w:rsidR="002750F1" w:rsidRDefault="007D4327" w:rsidP="004721C0">
      <w:pPr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AB0DE" wp14:editId="256157CD">
                <wp:simplePos x="0" y="0"/>
                <wp:positionH relativeFrom="margin">
                  <wp:align>center</wp:align>
                </wp:positionH>
                <wp:positionV relativeFrom="paragraph">
                  <wp:posOffset>2857500</wp:posOffset>
                </wp:positionV>
                <wp:extent cx="3533775" cy="635"/>
                <wp:effectExtent l="0" t="0" r="9525" b="0"/>
                <wp:wrapTopAndBottom/>
                <wp:docPr id="14080821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9C417E" w14:textId="3C040A40" w:rsidR="007D4327" w:rsidRPr="006309A9" w:rsidRDefault="007D4327" w:rsidP="007D4327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Grafica del número de comparaciones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AB0DE" id="_x0000_s1034" type="#_x0000_t202" style="position:absolute;margin-left:0;margin-top:225pt;width:278.25pt;height:.0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" stroked="f">
                <v:textbox style="mso-fit-shape-to-text:t" inset="0,0,0,0">
                  <w:txbxContent>
                    <w:p w14:paraId="0C9C417E" w14:textId="3C040A40" w:rsidR="007D4327" w:rsidRPr="006309A9" w:rsidRDefault="007D4327" w:rsidP="007D4327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Grafica del número de comparaciones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B70BB03" wp14:editId="071CE7AC">
            <wp:simplePos x="0" y="0"/>
            <wp:positionH relativeFrom="margin">
              <wp:align>center</wp:align>
            </wp:positionH>
            <wp:positionV relativeFrom="paragraph">
              <wp:posOffset>392006</wp:posOffset>
            </wp:positionV>
            <wp:extent cx="4640580" cy="2461260"/>
            <wp:effectExtent l="0" t="0" r="7620" b="15240"/>
            <wp:wrapTopAndBottom/>
            <wp:docPr id="16676948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45A8EAC-A245-5E9E-2538-7AF55EDA2F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0F1">
        <w:rPr>
          <w:color w:val="auto"/>
        </w:rPr>
        <w:t>Ahora bien, nos fijamos en la otra versión de las gráficas:</w:t>
      </w:r>
    </w:p>
    <w:p w14:paraId="723CDBB4" w14:textId="0FF0BD1C" w:rsidR="000D51B7" w:rsidRDefault="00E822FC" w:rsidP="004721C0">
      <w:pPr>
        <w:rPr>
          <w:color w:val="auto"/>
        </w:rPr>
      </w:pPr>
      <w:r>
        <w:rPr>
          <w:color w:val="auto"/>
        </w:rPr>
        <w:t xml:space="preserve"> </w:t>
      </w:r>
    </w:p>
    <w:p w14:paraId="360C80BF" w14:textId="17E92D7C" w:rsidR="002750F1" w:rsidRDefault="00160FDC" w:rsidP="004721C0">
      <w:pPr>
        <w:rPr>
          <w:color w:val="au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AD010" wp14:editId="52FABC7F">
                <wp:simplePos x="0" y="0"/>
                <wp:positionH relativeFrom="margin">
                  <wp:align>center</wp:align>
                </wp:positionH>
                <wp:positionV relativeFrom="paragraph">
                  <wp:posOffset>5525770</wp:posOffset>
                </wp:positionV>
                <wp:extent cx="3143250" cy="635"/>
                <wp:effectExtent l="0" t="0" r="0" b="0"/>
                <wp:wrapTopAndBottom/>
                <wp:docPr id="10897488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C5111" w14:textId="13A52686" w:rsidR="007D4327" w:rsidRPr="00C710AB" w:rsidRDefault="007D4327" w:rsidP="007D4327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Grafica del tiempo empleado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AD010" id="_x0000_s1035" type="#_x0000_t202" style="position:absolute;margin-left:0;margin-top:435.1pt;width:247.5pt;height:.0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" stroked="f">
                <v:textbox style="mso-fit-shape-to-text:t" inset="0,0,0,0">
                  <w:txbxContent>
                    <w:p w14:paraId="75AC5111" w14:textId="13A52686" w:rsidR="007D4327" w:rsidRPr="00C710AB" w:rsidRDefault="007D4327" w:rsidP="007D4327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Grafica del tiempo empleado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0338B" wp14:editId="000EE3EC">
                <wp:simplePos x="0" y="0"/>
                <wp:positionH relativeFrom="margin">
                  <wp:align>center</wp:align>
                </wp:positionH>
                <wp:positionV relativeFrom="paragraph">
                  <wp:posOffset>2420620</wp:posOffset>
                </wp:positionV>
                <wp:extent cx="3419475" cy="635"/>
                <wp:effectExtent l="0" t="0" r="9525" b="0"/>
                <wp:wrapTopAndBottom/>
                <wp:docPr id="8878828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71FD6" w14:textId="76C86D12" w:rsidR="007D4327" w:rsidRPr="00C9350C" w:rsidRDefault="007D4327" w:rsidP="007D4327">
                            <w:pPr>
                              <w:pStyle w:val="Descripcin"/>
                              <w:rPr>
                                <w:noProof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Grafica del número de asignaciones de los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0338B" id="_x0000_s1036" type="#_x0000_t202" style="position:absolute;margin-left:0;margin-top:190.6pt;width:269.25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" stroked="f">
                <v:textbox style="mso-fit-shape-to-text:t" inset="0,0,0,0">
                  <w:txbxContent>
                    <w:p w14:paraId="1CC71FD6" w14:textId="76C86D12" w:rsidR="007D4327" w:rsidRPr="00C9350C" w:rsidRDefault="007D4327" w:rsidP="007D4327">
                      <w:pPr>
                        <w:pStyle w:val="Descripcin"/>
                        <w:rPr>
                          <w:noProof/>
                          <w:color w:val="FFFFFF" w:themeColor="background1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Grafica del número de asignaciones de los algoritmos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4327">
        <w:rPr>
          <w:noProof/>
        </w:rPr>
        <w:drawing>
          <wp:anchor distT="0" distB="0" distL="114300" distR="114300" simplePos="0" relativeHeight="251672576" behindDoc="0" locked="0" layoutInCell="1" allowOverlap="1" wp14:anchorId="642D754E" wp14:editId="5CC69048">
            <wp:simplePos x="0" y="0"/>
            <wp:positionH relativeFrom="margin">
              <wp:align>center</wp:align>
            </wp:positionH>
            <wp:positionV relativeFrom="paragraph">
              <wp:posOffset>2976880</wp:posOffset>
            </wp:positionV>
            <wp:extent cx="4632325" cy="2625090"/>
            <wp:effectExtent l="0" t="0" r="15875" b="3810"/>
            <wp:wrapTopAndBottom/>
            <wp:docPr id="4973565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D81F857-6AE2-4702-8511-E64ABC12D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7D4327">
        <w:rPr>
          <w:noProof/>
        </w:rPr>
        <w:drawing>
          <wp:anchor distT="0" distB="0" distL="114300" distR="114300" simplePos="0" relativeHeight="251671552" behindDoc="0" locked="0" layoutInCell="1" allowOverlap="1" wp14:anchorId="20648B61" wp14:editId="5DCF070C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671060" cy="2392680"/>
            <wp:effectExtent l="0" t="0" r="15240" b="7620"/>
            <wp:wrapTopAndBottom/>
            <wp:docPr id="16507089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1B8371-636E-409E-9147-B8E5CCE3A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262">
        <w:rPr>
          <w:color w:val="auto"/>
        </w:rPr>
        <w:tab/>
      </w:r>
    </w:p>
    <w:p w14:paraId="2E7B42D8" w14:textId="06D9346D" w:rsidR="007D4327" w:rsidRPr="007D4327" w:rsidRDefault="007D4327" w:rsidP="007D4327"/>
    <w:p w14:paraId="6CA77A42" w14:textId="258E311A" w:rsidR="007D4327" w:rsidRPr="007D4327" w:rsidRDefault="007D4327" w:rsidP="007D4327">
      <w:pPr>
        <w:rPr>
          <w:color w:val="auto"/>
        </w:rPr>
      </w:pPr>
      <w:r>
        <w:rPr>
          <w:color w:val="auto"/>
        </w:rPr>
        <w:t xml:space="preserve">En estas versiones de las </w:t>
      </w:r>
      <w:r w:rsidR="00A76AAD">
        <w:rPr>
          <w:color w:val="auto"/>
        </w:rPr>
        <w:t>gráficas</w:t>
      </w:r>
      <w:r>
        <w:rPr>
          <w:color w:val="auto"/>
        </w:rPr>
        <w:t xml:space="preserve"> </w:t>
      </w:r>
      <w:r w:rsidR="00A76AAD">
        <w:rPr>
          <w:color w:val="auto"/>
        </w:rPr>
        <w:tab/>
      </w:r>
      <w:r>
        <w:rPr>
          <w:color w:val="auto"/>
        </w:rPr>
        <w:t xml:space="preserve">el rango del eje vertical se ha acortado, abarcando solo los valores relevantes a el primer y tercer algoritmo. Como se puede apreciar los valores del algoritmo dos son tan altos que ni aparecen </w:t>
      </w:r>
      <w:r w:rsidR="009317D1">
        <w:rPr>
          <w:color w:val="auto"/>
        </w:rPr>
        <w:t>en estas</w:t>
      </w:r>
      <w:r>
        <w:rPr>
          <w:color w:val="auto"/>
        </w:rPr>
        <w:t xml:space="preserve"> graficas. </w:t>
      </w:r>
    </w:p>
    <w:p w14:paraId="3BF3E198" w14:textId="77777777" w:rsidR="001F6F64" w:rsidRDefault="001F6F64" w:rsidP="007D4327"/>
    <w:p w14:paraId="49937AB8" w14:textId="2C4A2EA6" w:rsidR="007D4327" w:rsidRDefault="001F6F64" w:rsidP="007D4327">
      <w:pPr>
        <w:rPr>
          <w:color w:val="auto"/>
        </w:rPr>
      </w:pPr>
      <w:r>
        <w:rPr>
          <w:color w:val="auto"/>
        </w:rPr>
        <w:t xml:space="preserve">Analizando ahora los dos algoritmos juntos podemos ver que tienen costes muy similares, siendo el algoritmo 1 ligeramente mayor en comparaciones y asignaciones. </w:t>
      </w:r>
      <w:r w:rsidR="00A23C9C">
        <w:t xml:space="preserve"> </w:t>
      </w:r>
      <w:r>
        <w:rPr>
          <w:color w:val="auto"/>
        </w:rPr>
        <w:t>Aun así, deducir de que orden son estos algoritmos no será tan fácil como el anterior, ya que no podemos llegar a una conclusión solo a partir de sus gráficas y valores.</w:t>
      </w:r>
    </w:p>
    <w:p w14:paraId="39F12ED9" w14:textId="77777777" w:rsidR="001F6F64" w:rsidRDefault="001F6F64" w:rsidP="007D4327">
      <w:pPr>
        <w:rPr>
          <w:color w:val="auto"/>
        </w:rPr>
      </w:pPr>
    </w:p>
    <w:p w14:paraId="3AD51E12" w14:textId="77777777" w:rsidR="00615B4E" w:rsidRDefault="001F6F64" w:rsidP="007D4327">
      <w:pPr>
        <w:rPr>
          <w:color w:val="auto"/>
        </w:rPr>
      </w:pPr>
      <w:r>
        <w:rPr>
          <w:color w:val="auto"/>
        </w:rPr>
        <w:lastRenderedPageBreak/>
        <w:t xml:space="preserve">Para encontrar el orden de estos algoritmos tenemos que analizar su funcionamiento e implementación. </w:t>
      </w:r>
    </w:p>
    <w:p w14:paraId="492881E1" w14:textId="739FACE0" w:rsidR="007D4F54" w:rsidRDefault="007D4F54" w:rsidP="007D4327">
      <w:pPr>
        <w:rPr>
          <w:color w:val="auto"/>
        </w:rPr>
      </w:pPr>
      <w:r w:rsidRPr="007D4F54">
        <w:rPr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5519AC7A" wp14:editId="4FB7F84C">
            <wp:simplePos x="0" y="0"/>
            <wp:positionH relativeFrom="margin">
              <wp:align>center</wp:align>
            </wp:positionH>
            <wp:positionV relativeFrom="paragraph">
              <wp:posOffset>522263</wp:posOffset>
            </wp:positionV>
            <wp:extent cx="2533650" cy="642620"/>
            <wp:effectExtent l="0" t="0" r="0" b="5080"/>
            <wp:wrapTopAndBottom/>
            <wp:docPr id="1613693133" name="Imagen 1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93133" name="Imagen 1" descr="Un reloj digital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64">
        <w:rPr>
          <w:color w:val="auto"/>
        </w:rPr>
        <w:t xml:space="preserve">Empezando con el primero podemos ver </w:t>
      </w:r>
      <w:r>
        <w:rPr>
          <w:color w:val="auto"/>
        </w:rPr>
        <w:t xml:space="preserve">que lo primero que hace es calcular un variable que va a utilizar como rango para comparar elementos del vector. </w:t>
      </w:r>
    </w:p>
    <w:p w14:paraId="7DBA5D1F" w14:textId="34D1E735" w:rsidR="007D4F54" w:rsidRDefault="007D4F54" w:rsidP="007D4327">
      <w:pPr>
        <w:rPr>
          <w:color w:val="auto"/>
        </w:rPr>
      </w:pPr>
    </w:p>
    <w:p w14:paraId="13033D86" w14:textId="0BA6B342" w:rsidR="001F6F64" w:rsidRDefault="00352F15" w:rsidP="007D4327">
      <w:pPr>
        <w:rPr>
          <w:color w:val="auto"/>
        </w:rPr>
      </w:pPr>
      <w:r w:rsidRPr="00352F15"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1551A00A" wp14:editId="1537971D">
            <wp:simplePos x="0" y="0"/>
            <wp:positionH relativeFrom="margin">
              <wp:align>center</wp:align>
            </wp:positionH>
            <wp:positionV relativeFrom="paragraph">
              <wp:posOffset>1044868</wp:posOffset>
            </wp:positionV>
            <wp:extent cx="3783330" cy="2212340"/>
            <wp:effectExtent l="0" t="0" r="7620" b="0"/>
            <wp:wrapTopAndBottom/>
            <wp:docPr id="73513881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8810" name="Imagen 1" descr="Texto, Cart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F54">
        <w:rPr>
          <w:color w:val="auto"/>
        </w:rPr>
        <w:t xml:space="preserve">Después divide el vector en dos partes y va comparando elementos de la primera parte con la segunda, intercambiando elementos entre las dos partes cuando es necesario. Cuando </w:t>
      </w:r>
      <w:r>
        <w:rPr>
          <w:color w:val="auto"/>
        </w:rPr>
        <w:t xml:space="preserve">ordena todos los elementos que puede para ese rango, disminuye el rango y vuelve a empezar. </w:t>
      </w:r>
    </w:p>
    <w:p w14:paraId="4351BD30" w14:textId="73C2E002" w:rsidR="00352F15" w:rsidRDefault="00352F15" w:rsidP="007D4327">
      <w:pPr>
        <w:rPr>
          <w:color w:val="auto"/>
        </w:rPr>
      </w:pPr>
    </w:p>
    <w:p w14:paraId="26284358" w14:textId="0E7CAE44" w:rsidR="00A76AAD" w:rsidRDefault="00352F15" w:rsidP="007D4327">
      <w:pPr>
        <w:rPr>
          <w:color w:val="auto"/>
        </w:rPr>
      </w:pPr>
      <w:r>
        <w:rPr>
          <w:color w:val="auto"/>
        </w:rPr>
        <w:t>Este comportamiento es indicativo del algoritmo Shellsort, un algoritmo popular cuyo mejor caso es de orden O(n*log(n)) y peor caso es de orden O(n</w:t>
      </w:r>
      <w:r>
        <w:rPr>
          <w:color w:val="auto"/>
          <w:vertAlign w:val="superscript"/>
        </w:rPr>
        <w:t>2</w:t>
      </w:r>
      <w:r>
        <w:rPr>
          <w:color w:val="auto"/>
        </w:rPr>
        <w:t>), por lo que su caso promedio oscila entre estos dos órdenes</w:t>
      </w:r>
      <w:r w:rsidR="00A76AAD">
        <w:rPr>
          <w:color w:val="auto"/>
        </w:rPr>
        <w:t>. El orden del caso promedio entonces tendrá que ser O(</w:t>
      </w:r>
      <w:proofErr w:type="spellStart"/>
      <w:r w:rsidR="00A76AAD">
        <w:rPr>
          <w:color w:val="auto"/>
        </w:rPr>
        <w:t>n</w:t>
      </w:r>
      <w:r w:rsidR="00A76AAD">
        <w:rPr>
          <w:color w:val="auto"/>
          <w:vertAlign w:val="superscript"/>
        </w:rPr>
        <w:t>k</w:t>
      </w:r>
      <w:proofErr w:type="spellEnd"/>
      <w:r w:rsidR="00A76AAD">
        <w:rPr>
          <w:color w:val="auto"/>
        </w:rPr>
        <w:t>) siendo k un numero entre 1 y 2.</w:t>
      </w:r>
    </w:p>
    <w:p w14:paraId="65FAEDE2" w14:textId="77777777" w:rsidR="00A76AAD" w:rsidRDefault="00A76AAD" w:rsidP="007D4327">
      <w:pPr>
        <w:rPr>
          <w:color w:val="auto"/>
        </w:rPr>
      </w:pPr>
    </w:p>
    <w:p w14:paraId="1430329C" w14:textId="409ACA1A" w:rsidR="00A76AAD" w:rsidRDefault="00A76AAD" w:rsidP="007D4327">
      <w:pPr>
        <w:rPr>
          <w:color w:val="auto"/>
        </w:rPr>
      </w:pPr>
      <w:r>
        <w:rPr>
          <w:color w:val="auto"/>
        </w:rPr>
        <w:t xml:space="preserve">Para determinar k obtenemos las constantes y las aproximaciones </w:t>
      </w:r>
      <w:r w:rsidR="00A0737C">
        <w:rPr>
          <w:color w:val="auto"/>
        </w:rPr>
        <w:t>sustituyendo k por varios números dentro del intervalo entre 1 y 2, y viendo cual se ajusta mas a los datos reales.</w:t>
      </w:r>
    </w:p>
    <w:p w14:paraId="599EDA08" w14:textId="7E9CE6D5" w:rsidR="00A0737C" w:rsidRDefault="00A0737C" w:rsidP="007D4327">
      <w:pPr>
        <w:rPr>
          <w:color w:val="auto"/>
        </w:rPr>
      </w:pPr>
    </w:p>
    <w:p w14:paraId="7FED4882" w14:textId="77777777" w:rsidR="008E66B7" w:rsidRDefault="008E66B7" w:rsidP="007D4327">
      <w:pPr>
        <w:rPr>
          <w:color w:val="auto"/>
        </w:rPr>
      </w:pPr>
    </w:p>
    <w:p w14:paraId="1F25EA32" w14:textId="77777777" w:rsidR="008E66B7" w:rsidRDefault="008E66B7" w:rsidP="007D4327">
      <w:pPr>
        <w:rPr>
          <w:color w:val="auto"/>
        </w:rPr>
      </w:pPr>
    </w:p>
    <w:p w14:paraId="7CC5E407" w14:textId="77777777" w:rsidR="008E66B7" w:rsidRDefault="008E66B7" w:rsidP="007D4327">
      <w:pPr>
        <w:rPr>
          <w:color w:val="auto"/>
        </w:rPr>
      </w:pPr>
    </w:p>
    <w:p w14:paraId="2F55CCDD" w14:textId="77777777" w:rsidR="008E66B7" w:rsidRDefault="008E66B7" w:rsidP="007D4327">
      <w:pPr>
        <w:rPr>
          <w:color w:val="auto"/>
        </w:rPr>
      </w:pPr>
    </w:p>
    <w:p w14:paraId="04097BBD" w14:textId="77777777" w:rsidR="008E66B7" w:rsidRPr="00A76AAD" w:rsidRDefault="008E66B7" w:rsidP="007D4327">
      <w:pPr>
        <w:rPr>
          <w:color w:val="auto"/>
        </w:rPr>
      </w:pPr>
    </w:p>
    <w:tbl>
      <w:tblPr>
        <w:tblStyle w:val="Tablaconcuadrculaclara"/>
        <w:tblW w:w="5807" w:type="dxa"/>
        <w:tblInd w:w="2057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</w:tblGrid>
      <w:tr w:rsidR="008E66B7" w:rsidRPr="008E66B7" w14:paraId="543E585A" w14:textId="77777777" w:rsidTr="008E66B7">
        <w:trPr>
          <w:trHeight w:val="288"/>
        </w:trPr>
        <w:tc>
          <w:tcPr>
            <w:tcW w:w="1980" w:type="dxa"/>
            <w:shd w:val="clear" w:color="auto" w:fill="E6E7E8" w:themeFill="background2"/>
            <w:noWrap/>
            <w:hideMark/>
          </w:tcPr>
          <w:p w14:paraId="4D9C3F94" w14:textId="1BE35BE1" w:rsidR="008E66B7" w:rsidRPr="008E66B7" w:rsidRDefault="008E66B7" w:rsidP="008E6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lastRenderedPageBreak/>
              <w:t xml:space="preserve">Constante </w:t>
            </w:r>
            <w:proofErr w:type="spellStart"/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con 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1.2</w:t>
            </w:r>
          </w:p>
        </w:tc>
        <w:tc>
          <w:tcPr>
            <w:tcW w:w="1984" w:type="dxa"/>
            <w:shd w:val="clear" w:color="auto" w:fill="E6E7E8" w:themeFill="background2"/>
            <w:noWrap/>
            <w:hideMark/>
          </w:tcPr>
          <w:p w14:paraId="7E3FF0F8" w14:textId="09796F73" w:rsidR="008E66B7" w:rsidRPr="008E66B7" w:rsidRDefault="008E66B7" w:rsidP="008E6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con 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1.3</w:t>
            </w:r>
          </w:p>
        </w:tc>
        <w:tc>
          <w:tcPr>
            <w:tcW w:w="1843" w:type="dxa"/>
            <w:shd w:val="clear" w:color="auto" w:fill="E6E7E8" w:themeFill="background2"/>
            <w:noWrap/>
            <w:hideMark/>
          </w:tcPr>
          <w:p w14:paraId="760C62FC" w14:textId="101CD082" w:rsidR="008E66B7" w:rsidRPr="008E66B7" w:rsidRDefault="008E66B7" w:rsidP="008E66B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con n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1.4</w:t>
            </w:r>
          </w:p>
        </w:tc>
      </w:tr>
      <w:tr w:rsidR="008E66B7" w:rsidRPr="008E66B7" w14:paraId="3D0C95D3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6D069CE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2,73389321</w:t>
            </w:r>
          </w:p>
        </w:tc>
        <w:tc>
          <w:tcPr>
            <w:tcW w:w="1984" w:type="dxa"/>
            <w:noWrap/>
            <w:hideMark/>
          </w:tcPr>
          <w:p w14:paraId="3478005E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1,088382491</w:t>
            </w:r>
          </w:p>
        </w:tc>
        <w:tc>
          <w:tcPr>
            <w:tcW w:w="1843" w:type="dxa"/>
            <w:noWrap/>
            <w:hideMark/>
          </w:tcPr>
          <w:p w14:paraId="7AB2EBCA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0,433292874</w:t>
            </w:r>
          </w:p>
        </w:tc>
      </w:tr>
      <w:tr w:rsidR="008E66B7" w:rsidRPr="008E66B7" w14:paraId="6871EBF2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26DC99CB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2,881358439</w:t>
            </w:r>
          </w:p>
        </w:tc>
        <w:tc>
          <w:tcPr>
            <w:tcW w:w="1984" w:type="dxa"/>
            <w:noWrap/>
            <w:hideMark/>
          </w:tcPr>
          <w:p w14:paraId="7804C7ED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1,070272306</w:t>
            </w:r>
          </w:p>
        </w:tc>
        <w:tc>
          <w:tcPr>
            <w:tcW w:w="1843" w:type="dxa"/>
            <w:noWrap/>
            <w:hideMark/>
          </w:tcPr>
          <w:p w14:paraId="6A76BE5D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0,39754957</w:t>
            </w:r>
          </w:p>
        </w:tc>
      </w:tr>
      <w:tr w:rsidR="008E66B7" w:rsidRPr="008E66B7" w14:paraId="3D4911AD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5758DE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2,892931815</w:t>
            </w:r>
          </w:p>
        </w:tc>
        <w:tc>
          <w:tcPr>
            <w:tcW w:w="1984" w:type="dxa"/>
            <w:noWrap/>
            <w:hideMark/>
          </w:tcPr>
          <w:p w14:paraId="39D20C2C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1,03187258</w:t>
            </w:r>
          </w:p>
        </w:tc>
        <w:tc>
          <w:tcPr>
            <w:tcW w:w="1843" w:type="dxa"/>
            <w:noWrap/>
            <w:hideMark/>
          </w:tcPr>
          <w:p w14:paraId="4A29B672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0,368056038</w:t>
            </w:r>
          </w:p>
        </w:tc>
      </w:tr>
      <w:tr w:rsidR="008E66B7" w:rsidRPr="008E66B7" w14:paraId="74FEEA9B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3737E0A8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2,96557923</w:t>
            </w:r>
          </w:p>
        </w:tc>
        <w:tc>
          <w:tcPr>
            <w:tcW w:w="1984" w:type="dxa"/>
            <w:noWrap/>
            <w:hideMark/>
          </w:tcPr>
          <w:p w14:paraId="75B25975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1,027787975</w:t>
            </w:r>
          </w:p>
        </w:tc>
        <w:tc>
          <w:tcPr>
            <w:tcW w:w="1843" w:type="dxa"/>
            <w:noWrap/>
            <w:hideMark/>
          </w:tcPr>
          <w:p w14:paraId="561EC1D5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0,356202967</w:t>
            </w:r>
          </w:p>
        </w:tc>
      </w:tr>
      <w:tr w:rsidR="008E66B7" w:rsidRPr="008E66B7" w14:paraId="175D7379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27B4187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3,019691343</w:t>
            </w:r>
          </w:p>
        </w:tc>
        <w:tc>
          <w:tcPr>
            <w:tcW w:w="1984" w:type="dxa"/>
            <w:noWrap/>
            <w:hideMark/>
          </w:tcPr>
          <w:p w14:paraId="7D8DD6BE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1,023447462</w:t>
            </w:r>
          </w:p>
        </w:tc>
        <w:tc>
          <w:tcPr>
            <w:tcW w:w="1843" w:type="dxa"/>
            <w:noWrap/>
            <w:hideMark/>
          </w:tcPr>
          <w:p w14:paraId="45743D38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0,346871448</w:t>
            </w:r>
          </w:p>
        </w:tc>
      </w:tr>
      <w:tr w:rsidR="008E66B7" w:rsidRPr="008E66B7" w14:paraId="6C864D74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723B28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3,066205124</w:t>
            </w:r>
          </w:p>
        </w:tc>
        <w:tc>
          <w:tcPr>
            <w:tcW w:w="1984" w:type="dxa"/>
            <w:noWrap/>
            <w:hideMark/>
          </w:tcPr>
          <w:p w14:paraId="2F8519D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1,020436724</w:t>
            </w:r>
          </w:p>
        </w:tc>
        <w:tc>
          <w:tcPr>
            <w:tcW w:w="1843" w:type="dxa"/>
            <w:noWrap/>
            <w:hideMark/>
          </w:tcPr>
          <w:p w14:paraId="203D58D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0,33960256</w:t>
            </w:r>
          </w:p>
        </w:tc>
      </w:tr>
      <w:tr w:rsidR="008E66B7" w:rsidRPr="008E66B7" w14:paraId="5162147E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7756460F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3,084063766</w:t>
            </w:r>
          </w:p>
        </w:tc>
        <w:tc>
          <w:tcPr>
            <w:tcW w:w="1984" w:type="dxa"/>
            <w:noWrap/>
            <w:hideMark/>
          </w:tcPr>
          <w:p w14:paraId="43CAB572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1,010679705</w:t>
            </w:r>
          </w:p>
        </w:tc>
        <w:tc>
          <w:tcPr>
            <w:tcW w:w="1843" w:type="dxa"/>
            <w:noWrap/>
            <w:hideMark/>
          </w:tcPr>
          <w:p w14:paraId="529FA3F7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0,331210229</w:t>
            </w:r>
          </w:p>
        </w:tc>
      </w:tr>
      <w:tr w:rsidR="008E66B7" w:rsidRPr="008E66B7" w14:paraId="0C4D0087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3AB916D7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3,181529562</w:t>
            </w:r>
          </w:p>
        </w:tc>
        <w:tc>
          <w:tcPr>
            <w:tcW w:w="1984" w:type="dxa"/>
            <w:noWrap/>
            <w:hideMark/>
          </w:tcPr>
          <w:p w14:paraId="69AE139D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1,028790545</w:t>
            </w:r>
          </w:p>
        </w:tc>
        <w:tc>
          <w:tcPr>
            <w:tcW w:w="1843" w:type="dxa"/>
            <w:noWrap/>
            <w:hideMark/>
          </w:tcPr>
          <w:p w14:paraId="5633623F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0,332673315</w:t>
            </w:r>
          </w:p>
        </w:tc>
      </w:tr>
      <w:tr w:rsidR="008E66B7" w:rsidRPr="008E66B7" w14:paraId="1A7A09EA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0119F544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3,107848168</w:t>
            </w:r>
          </w:p>
        </w:tc>
        <w:tc>
          <w:tcPr>
            <w:tcW w:w="1984" w:type="dxa"/>
            <w:noWrap/>
            <w:hideMark/>
          </w:tcPr>
          <w:p w14:paraId="5BE2EA5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0,993197328</w:t>
            </w:r>
          </w:p>
        </w:tc>
        <w:tc>
          <w:tcPr>
            <w:tcW w:w="1843" w:type="dxa"/>
            <w:noWrap/>
            <w:hideMark/>
          </w:tcPr>
          <w:p w14:paraId="2B453E76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0,317403193</w:t>
            </w:r>
          </w:p>
        </w:tc>
      </w:tr>
      <w:tr w:rsidR="008E66B7" w:rsidRPr="008E66B7" w14:paraId="5ACF4BDA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56DB0FB4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3,100717</w:t>
            </w:r>
          </w:p>
        </w:tc>
        <w:tc>
          <w:tcPr>
            <w:tcW w:w="1984" w:type="dxa"/>
            <w:noWrap/>
            <w:hideMark/>
          </w:tcPr>
          <w:p w14:paraId="2CF640FC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0,98053281</w:t>
            </w:r>
          </w:p>
        </w:tc>
        <w:tc>
          <w:tcPr>
            <w:tcW w:w="1843" w:type="dxa"/>
            <w:noWrap/>
            <w:hideMark/>
          </w:tcPr>
          <w:p w14:paraId="7E27E028" w14:textId="137DC751" w:rsidR="00B76687" w:rsidRPr="008E66B7" w:rsidRDefault="008E66B7" w:rsidP="00B7668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0,3100717</w:t>
            </w:r>
          </w:p>
        </w:tc>
      </w:tr>
      <w:tr w:rsidR="00B76687" w:rsidRPr="008E66B7" w14:paraId="243E200D" w14:textId="77777777" w:rsidTr="008E66B7">
        <w:trPr>
          <w:trHeight w:val="288"/>
        </w:trPr>
        <w:tc>
          <w:tcPr>
            <w:tcW w:w="1980" w:type="dxa"/>
            <w:noWrap/>
          </w:tcPr>
          <w:p w14:paraId="21343CBF" w14:textId="77777777" w:rsidR="00B76687" w:rsidRPr="008E66B7" w:rsidRDefault="00B7668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984" w:type="dxa"/>
            <w:noWrap/>
          </w:tcPr>
          <w:p w14:paraId="6C0B2AD9" w14:textId="77777777" w:rsidR="00B76687" w:rsidRPr="008E66B7" w:rsidRDefault="00B76687" w:rsidP="008E66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843" w:type="dxa"/>
            <w:noWrap/>
          </w:tcPr>
          <w:p w14:paraId="0377C145" w14:textId="77777777" w:rsidR="00B76687" w:rsidRPr="008E66B7" w:rsidRDefault="00B76687" w:rsidP="00B7668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</w:tr>
      <w:tr w:rsidR="008E66B7" w:rsidRPr="008E66B7" w14:paraId="05369967" w14:textId="77777777" w:rsidTr="008E66B7">
        <w:trPr>
          <w:trHeight w:val="288"/>
        </w:trPr>
        <w:tc>
          <w:tcPr>
            <w:tcW w:w="1980" w:type="dxa"/>
            <w:noWrap/>
            <w:hideMark/>
          </w:tcPr>
          <w:p w14:paraId="5D9DC4A2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3,003381766</w:t>
            </w:r>
          </w:p>
        </w:tc>
        <w:tc>
          <w:tcPr>
            <w:tcW w:w="1984" w:type="dxa"/>
            <w:noWrap/>
            <w:hideMark/>
          </w:tcPr>
          <w:p w14:paraId="088D5DE9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1,027539993</w:t>
            </w:r>
          </w:p>
        </w:tc>
        <w:tc>
          <w:tcPr>
            <w:tcW w:w="1843" w:type="dxa"/>
            <w:noWrap/>
            <w:hideMark/>
          </w:tcPr>
          <w:p w14:paraId="32586C11" w14:textId="77777777" w:rsidR="008E66B7" w:rsidRPr="008E66B7" w:rsidRDefault="008E66B7" w:rsidP="008E66B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8E66B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0,353293389</w:t>
            </w:r>
          </w:p>
        </w:tc>
      </w:tr>
    </w:tbl>
    <w:p w14:paraId="60935776" w14:textId="77777777" w:rsidR="008E66B7" w:rsidRDefault="008E66B7" w:rsidP="007D4327">
      <w:pPr>
        <w:rPr>
          <w:color w:val="auto"/>
        </w:rPr>
      </w:pPr>
    </w:p>
    <w:p w14:paraId="5FBB4815" w14:textId="77777777" w:rsidR="00B76687" w:rsidRDefault="008E66B7" w:rsidP="007D4327">
      <w:pPr>
        <w:rPr>
          <w:color w:val="auto"/>
        </w:rPr>
      </w:pPr>
      <w:r>
        <w:rPr>
          <w:color w:val="auto"/>
        </w:rPr>
        <w:t>Aclaramos que las constantes</w:t>
      </w:r>
      <w:r w:rsidR="00B76687">
        <w:rPr>
          <w:color w:val="auto"/>
        </w:rPr>
        <w:t xml:space="preserve"> finales</w:t>
      </w:r>
      <w:r>
        <w:rPr>
          <w:color w:val="auto"/>
        </w:rPr>
        <w:t xml:space="preserve"> obtenidas son los valores </w:t>
      </w:r>
      <w:r w:rsidR="00B76687">
        <w:rPr>
          <w:color w:val="auto"/>
        </w:rPr>
        <w:t xml:space="preserve">medios escritos </w:t>
      </w:r>
      <w:r>
        <w:rPr>
          <w:color w:val="auto"/>
        </w:rPr>
        <w:t>en negrita al final de cada columna</w:t>
      </w:r>
      <w:r w:rsidR="00B76687">
        <w:rPr>
          <w:color w:val="auto"/>
        </w:rPr>
        <w:t>.</w:t>
      </w:r>
    </w:p>
    <w:p w14:paraId="142CD79F" w14:textId="7E605E19" w:rsidR="008E66B7" w:rsidRDefault="00917158" w:rsidP="007D4327">
      <w:pPr>
        <w:rPr>
          <w:color w:val="auto"/>
        </w:rPr>
      </w:pPr>
      <w:r>
        <w:rPr>
          <w:color w:val="auto"/>
        </w:rPr>
        <w:t>Además, aunque solo estemos utilizando las comparaciones como ejemplo, estamos determina</w:t>
      </w:r>
      <w:r w:rsidR="00B76687">
        <w:rPr>
          <w:color w:val="auto"/>
        </w:rPr>
        <w:t>n</w:t>
      </w:r>
      <w:r>
        <w:rPr>
          <w:color w:val="auto"/>
        </w:rPr>
        <w:t>do el orden de todo el algoritmo, por lo que también nos servirá para las asignaciones y el tiempo empleado.</w:t>
      </w:r>
    </w:p>
    <w:p w14:paraId="3AFCE07A" w14:textId="77777777" w:rsidR="008E66B7" w:rsidRDefault="008E66B7" w:rsidP="007D4327">
      <w:pPr>
        <w:rPr>
          <w:color w:val="auto"/>
        </w:rPr>
      </w:pPr>
    </w:p>
    <w:p w14:paraId="3426D561" w14:textId="43B727D0" w:rsidR="008E66B7" w:rsidRDefault="00917158" w:rsidP="007D4327">
      <w:pPr>
        <w:rPr>
          <w:color w:val="auto"/>
        </w:rPr>
      </w:pPr>
      <w:r>
        <w:rPr>
          <w:color w:val="auto"/>
        </w:rPr>
        <w:t>Después</w:t>
      </w:r>
      <w:r w:rsidR="008E66B7">
        <w:rPr>
          <w:color w:val="auto"/>
        </w:rPr>
        <w:t xml:space="preserve"> de obtener las const</w:t>
      </w:r>
      <w:r>
        <w:rPr>
          <w:color w:val="auto"/>
        </w:rPr>
        <w:t>antes calculamos las aproximaciones de</w:t>
      </w:r>
      <w:r w:rsidR="00B76687">
        <w:rPr>
          <w:color w:val="auto"/>
        </w:rPr>
        <w:t xml:space="preserve">l número de </w:t>
      </w:r>
      <w:proofErr w:type="spellStart"/>
      <w:r>
        <w:rPr>
          <w:color w:val="auto"/>
        </w:rPr>
        <w:t>comparacione</w:t>
      </w:r>
      <w:proofErr w:type="spellEnd"/>
      <w:r>
        <w:rPr>
          <w:color w:val="auto"/>
        </w:rPr>
        <w:t xml:space="preserve"> para poder compararlo con los datos reales y determinar el orden del algoritmo</w:t>
      </w:r>
      <w:r w:rsidR="00B76687">
        <w:rPr>
          <w:color w:val="auto"/>
        </w:rPr>
        <w:t xml:space="preserve"> y poder ver cual se aproxima más a los valores reales</w:t>
      </w:r>
      <w:r>
        <w:rPr>
          <w:color w:val="auto"/>
        </w:rPr>
        <w:t>.</w:t>
      </w:r>
    </w:p>
    <w:p w14:paraId="038572EA" w14:textId="77777777" w:rsidR="00917158" w:rsidRDefault="00917158" w:rsidP="007D4327">
      <w:pPr>
        <w:rPr>
          <w:color w:val="auto"/>
        </w:rPr>
      </w:pPr>
    </w:p>
    <w:tbl>
      <w:tblPr>
        <w:tblStyle w:val="Tablaconcuadrculaclara"/>
        <w:tblW w:w="6560" w:type="dxa"/>
        <w:tblInd w:w="1683" w:type="dxa"/>
        <w:tblLook w:val="04A0" w:firstRow="1" w:lastRow="0" w:firstColumn="1" w:lastColumn="0" w:noHBand="0" w:noVBand="1"/>
      </w:tblPr>
      <w:tblGrid>
        <w:gridCol w:w="2260"/>
        <w:gridCol w:w="2006"/>
        <w:gridCol w:w="2294"/>
      </w:tblGrid>
      <w:tr w:rsidR="00917158" w:rsidRPr="00917158" w14:paraId="1C4C8820" w14:textId="77777777" w:rsidTr="00917158">
        <w:trPr>
          <w:trHeight w:val="288"/>
        </w:trPr>
        <w:tc>
          <w:tcPr>
            <w:tcW w:w="2260" w:type="dxa"/>
            <w:shd w:val="clear" w:color="auto" w:fill="E6E7E8" w:themeFill="background2"/>
            <w:noWrap/>
            <w:hideMark/>
          </w:tcPr>
          <w:p w14:paraId="3E5A440D" w14:textId="77777777" w:rsidR="00917158" w:rsidRPr="00917158" w:rsidRDefault="00917158" w:rsidP="0091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Aprox</w:t>
            </w:r>
            <w:proofErr w:type="spellEnd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(3 x n1.2)</w:t>
            </w:r>
          </w:p>
        </w:tc>
        <w:tc>
          <w:tcPr>
            <w:tcW w:w="2006" w:type="dxa"/>
            <w:shd w:val="clear" w:color="auto" w:fill="E6E7E8" w:themeFill="background2"/>
            <w:noWrap/>
            <w:hideMark/>
          </w:tcPr>
          <w:p w14:paraId="27F17F11" w14:textId="77777777" w:rsidR="00917158" w:rsidRPr="00917158" w:rsidRDefault="00917158" w:rsidP="0091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Aprox</w:t>
            </w:r>
            <w:proofErr w:type="spellEnd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1,0275 x n1.3</w:t>
            </w:r>
          </w:p>
        </w:tc>
        <w:tc>
          <w:tcPr>
            <w:tcW w:w="2294" w:type="dxa"/>
            <w:shd w:val="clear" w:color="auto" w:fill="E6E7E8" w:themeFill="background2"/>
            <w:noWrap/>
            <w:hideMark/>
          </w:tcPr>
          <w:p w14:paraId="76A46891" w14:textId="77777777" w:rsidR="00917158" w:rsidRPr="00917158" w:rsidRDefault="00917158" w:rsidP="0091715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Aprox</w:t>
            </w:r>
            <w:proofErr w:type="spellEnd"/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0,3533 x n1.4</w:t>
            </w:r>
          </w:p>
        </w:tc>
      </w:tr>
      <w:tr w:rsidR="00917158" w:rsidRPr="00917158" w14:paraId="3B5AE36C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3F0EFA6F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189287,2033</w:t>
            </w:r>
          </w:p>
        </w:tc>
        <w:tc>
          <w:tcPr>
            <w:tcW w:w="2006" w:type="dxa"/>
            <w:noWrap/>
            <w:hideMark/>
          </w:tcPr>
          <w:p w14:paraId="3CAA40C0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162847,7755</w:t>
            </w:r>
          </w:p>
        </w:tc>
        <w:tc>
          <w:tcPr>
            <w:tcW w:w="2294" w:type="dxa"/>
            <w:noWrap/>
            <w:hideMark/>
          </w:tcPr>
          <w:p w14:paraId="6A82EA14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140651,2634</w:t>
            </w:r>
          </w:p>
        </w:tc>
      </w:tr>
      <w:tr w:rsidR="00917158" w:rsidRPr="00917158" w14:paraId="7C466EB2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28D37E21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434867,7982</w:t>
            </w:r>
          </w:p>
        </w:tc>
        <w:tc>
          <w:tcPr>
            <w:tcW w:w="2006" w:type="dxa"/>
            <w:noWrap/>
            <w:hideMark/>
          </w:tcPr>
          <w:p w14:paraId="549A6DF0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400978,2581</w:t>
            </w:r>
          </w:p>
        </w:tc>
        <w:tc>
          <w:tcPr>
            <w:tcW w:w="2294" w:type="dxa"/>
            <w:noWrap/>
            <w:hideMark/>
          </w:tcPr>
          <w:p w14:paraId="437861A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371180,9093</w:t>
            </w:r>
          </w:p>
        </w:tc>
      </w:tr>
      <w:tr w:rsidR="00917158" w:rsidRPr="00917158" w14:paraId="5AFE65DB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3511A39E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707402,777</w:t>
            </w:r>
          </w:p>
        </w:tc>
        <w:tc>
          <w:tcPr>
            <w:tcW w:w="2006" w:type="dxa"/>
            <w:noWrap/>
            <w:hideMark/>
          </w:tcPr>
          <w:p w14:paraId="00BEAF1B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679265,3505</w:t>
            </w:r>
          </w:p>
        </w:tc>
        <w:tc>
          <w:tcPr>
            <w:tcW w:w="2294" w:type="dxa"/>
            <w:noWrap/>
            <w:hideMark/>
          </w:tcPr>
          <w:p w14:paraId="2E5055F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654807,1215</w:t>
            </w:r>
          </w:p>
        </w:tc>
      </w:tr>
      <w:tr w:rsidR="00917158" w:rsidRPr="00917158" w14:paraId="0F756F2F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6C965D5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999063,8489</w:t>
            </w:r>
          </w:p>
        </w:tc>
        <w:tc>
          <w:tcPr>
            <w:tcW w:w="2006" w:type="dxa"/>
            <w:noWrap/>
            <w:hideMark/>
          </w:tcPr>
          <w:p w14:paraId="5F87751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987324,2847</w:t>
            </w:r>
          </w:p>
        </w:tc>
        <w:tc>
          <w:tcPr>
            <w:tcW w:w="2294" w:type="dxa"/>
            <w:noWrap/>
            <w:hideMark/>
          </w:tcPr>
          <w:p w14:paraId="6AA322A8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979552,2923</w:t>
            </w:r>
          </w:p>
        </w:tc>
      </w:tr>
      <w:tr w:rsidR="00917158" w:rsidRPr="00917158" w14:paraId="5E82CD3C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273723FC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1305825,845</w:t>
            </w:r>
          </w:p>
        </w:tc>
        <w:tc>
          <w:tcPr>
            <w:tcW w:w="2006" w:type="dxa"/>
            <w:noWrap/>
            <w:hideMark/>
          </w:tcPr>
          <w:p w14:paraId="096C4016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1319601,608</w:t>
            </w:r>
          </w:p>
        </w:tc>
        <w:tc>
          <w:tcPr>
            <w:tcW w:w="2294" w:type="dxa"/>
            <w:noWrap/>
            <w:hideMark/>
          </w:tcPr>
          <w:p w14:paraId="18E32EB0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1338756,657</w:t>
            </w:r>
          </w:p>
        </w:tc>
      </w:tr>
      <w:tr w:rsidR="00917158" w:rsidRPr="00917158" w14:paraId="0C6F4C0F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5B08529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1625184,813</w:t>
            </w:r>
          </w:p>
        </w:tc>
        <w:tc>
          <w:tcPr>
            <w:tcW w:w="2006" w:type="dxa"/>
            <w:noWrap/>
            <w:hideMark/>
          </w:tcPr>
          <w:p w14:paraId="69550B86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1672547,483</w:t>
            </w:r>
          </w:p>
        </w:tc>
        <w:tc>
          <w:tcPr>
            <w:tcW w:w="2294" w:type="dxa"/>
            <w:noWrap/>
            <w:hideMark/>
          </w:tcPr>
          <w:p w14:paraId="7EA7F50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1728046,354</w:t>
            </w:r>
          </w:p>
        </w:tc>
      </w:tr>
      <w:tr w:rsidR="00917158" w:rsidRPr="00917158" w14:paraId="7531482E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24C5988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1955414,822</w:t>
            </w:r>
          </w:p>
        </w:tc>
        <w:tc>
          <w:tcPr>
            <w:tcW w:w="2006" w:type="dxa"/>
            <w:noWrap/>
            <w:hideMark/>
          </w:tcPr>
          <w:p w14:paraId="4B78DB37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2043663,002</w:t>
            </w:r>
          </w:p>
        </w:tc>
        <w:tc>
          <w:tcPr>
            <w:tcW w:w="2294" w:type="dxa"/>
            <w:noWrap/>
            <w:hideMark/>
          </w:tcPr>
          <w:p w14:paraId="767EAFF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2144277,031</w:t>
            </w:r>
          </w:p>
        </w:tc>
      </w:tr>
      <w:tr w:rsidR="00917158" w:rsidRPr="00917158" w14:paraId="36DFC9C5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7EAB086A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2295245,999</w:t>
            </w:r>
          </w:p>
        </w:tc>
        <w:tc>
          <w:tcPr>
            <w:tcW w:w="2006" w:type="dxa"/>
            <w:noWrap/>
            <w:hideMark/>
          </w:tcPr>
          <w:p w14:paraId="026EC68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2431077,555</w:t>
            </w:r>
          </w:p>
        </w:tc>
        <w:tc>
          <w:tcPr>
            <w:tcW w:w="2294" w:type="dxa"/>
            <w:noWrap/>
            <w:hideMark/>
          </w:tcPr>
          <w:p w14:paraId="6EC2811B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2585053,998</w:t>
            </w:r>
          </w:p>
        </w:tc>
      </w:tr>
      <w:tr w:rsidR="00917158" w:rsidRPr="00917158" w14:paraId="19936CBB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424C56C5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2643700,578</w:t>
            </w:r>
          </w:p>
        </w:tc>
        <w:tc>
          <w:tcPr>
            <w:tcW w:w="2006" w:type="dxa"/>
            <w:noWrap/>
            <w:hideMark/>
          </w:tcPr>
          <w:p w14:paraId="05A992FF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2833329,561</w:t>
            </w:r>
          </w:p>
        </w:tc>
        <w:tc>
          <w:tcPr>
            <w:tcW w:w="2294" w:type="dxa"/>
            <w:noWrap/>
            <w:hideMark/>
          </w:tcPr>
          <w:p w14:paraId="5578E26E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3048478,6</w:t>
            </w:r>
          </w:p>
        </w:tc>
      </w:tr>
      <w:tr w:rsidR="00917158" w:rsidRPr="00917158" w14:paraId="5C0B91EE" w14:textId="77777777" w:rsidTr="00917158">
        <w:trPr>
          <w:trHeight w:val="288"/>
        </w:trPr>
        <w:tc>
          <w:tcPr>
            <w:tcW w:w="2260" w:type="dxa"/>
            <w:noWrap/>
            <w:hideMark/>
          </w:tcPr>
          <w:p w14:paraId="47BF0272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3000000</w:t>
            </w:r>
          </w:p>
        </w:tc>
        <w:tc>
          <w:tcPr>
            <w:tcW w:w="2006" w:type="dxa"/>
            <w:noWrap/>
            <w:hideMark/>
          </w:tcPr>
          <w:p w14:paraId="05CDB851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3249240,296</w:t>
            </w:r>
          </w:p>
        </w:tc>
        <w:tc>
          <w:tcPr>
            <w:tcW w:w="2294" w:type="dxa"/>
            <w:noWrap/>
            <w:hideMark/>
          </w:tcPr>
          <w:p w14:paraId="4024BA4A" w14:textId="77777777" w:rsidR="00917158" w:rsidRPr="00917158" w:rsidRDefault="00917158" w:rsidP="0091715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917158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3533000</w:t>
            </w:r>
          </w:p>
        </w:tc>
      </w:tr>
    </w:tbl>
    <w:p w14:paraId="6B2B8994" w14:textId="77777777" w:rsidR="00917158" w:rsidRDefault="00917158" w:rsidP="007D4327">
      <w:pPr>
        <w:rPr>
          <w:color w:val="auto"/>
        </w:rPr>
      </w:pPr>
    </w:p>
    <w:p w14:paraId="0CDD17C7" w14:textId="77777777" w:rsidR="00917158" w:rsidRDefault="00917158" w:rsidP="007D4327">
      <w:pPr>
        <w:rPr>
          <w:color w:val="auto"/>
        </w:rPr>
      </w:pPr>
    </w:p>
    <w:p w14:paraId="48AA17AF" w14:textId="77777777" w:rsidR="00917158" w:rsidRDefault="00917158" w:rsidP="007D4327">
      <w:pPr>
        <w:rPr>
          <w:color w:val="auto"/>
        </w:rPr>
      </w:pPr>
    </w:p>
    <w:p w14:paraId="0D5FF8ED" w14:textId="77777777" w:rsidR="00917158" w:rsidRDefault="00917158" w:rsidP="007D4327">
      <w:pPr>
        <w:rPr>
          <w:color w:val="auto"/>
        </w:rPr>
      </w:pPr>
    </w:p>
    <w:p w14:paraId="079B7C8F" w14:textId="77777777" w:rsidR="00917158" w:rsidRDefault="00917158" w:rsidP="007D4327">
      <w:pPr>
        <w:rPr>
          <w:color w:val="auto"/>
        </w:rPr>
      </w:pPr>
    </w:p>
    <w:p w14:paraId="4F9939CD" w14:textId="77777777" w:rsidR="00917158" w:rsidRDefault="00917158" w:rsidP="007D4327">
      <w:pPr>
        <w:rPr>
          <w:color w:val="auto"/>
        </w:rPr>
      </w:pPr>
    </w:p>
    <w:p w14:paraId="1A87F0DF" w14:textId="77777777" w:rsidR="00917158" w:rsidRDefault="00917158" w:rsidP="007D4327">
      <w:pPr>
        <w:rPr>
          <w:color w:val="auto"/>
        </w:rPr>
      </w:pPr>
    </w:p>
    <w:p w14:paraId="1F937C75" w14:textId="02B64CB6" w:rsidR="00917158" w:rsidRDefault="00917158" w:rsidP="007D4327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EB608D9" wp14:editId="26A981E3">
            <wp:simplePos x="0" y="0"/>
            <wp:positionH relativeFrom="margin">
              <wp:align>center</wp:align>
            </wp:positionH>
            <wp:positionV relativeFrom="paragraph">
              <wp:posOffset>5889221</wp:posOffset>
            </wp:positionV>
            <wp:extent cx="4698150" cy="2668678"/>
            <wp:effectExtent l="0" t="0" r="7620" b="17780"/>
            <wp:wrapTopAndBottom/>
            <wp:docPr id="22331164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8C631E8-DF94-73BF-97C1-CFCD9CCD64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7E25392" wp14:editId="726C19B3">
            <wp:simplePos x="0" y="0"/>
            <wp:positionH relativeFrom="margin">
              <wp:align>center</wp:align>
            </wp:positionH>
            <wp:positionV relativeFrom="paragraph">
              <wp:posOffset>3102610</wp:posOffset>
            </wp:positionV>
            <wp:extent cx="4687713" cy="2668678"/>
            <wp:effectExtent l="0" t="0" r="17780" b="17780"/>
            <wp:wrapTopAndBottom/>
            <wp:docPr id="8469613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0B0886C-8C76-E6C2-4CC0-9D5444038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F922D70" wp14:editId="00C6D170">
            <wp:simplePos x="0" y="0"/>
            <wp:positionH relativeFrom="margin">
              <wp:posOffset>822960</wp:posOffset>
            </wp:positionH>
            <wp:positionV relativeFrom="paragraph">
              <wp:posOffset>313690</wp:posOffset>
            </wp:positionV>
            <wp:extent cx="4678680" cy="2621280"/>
            <wp:effectExtent l="0" t="0" r="7620" b="7620"/>
            <wp:wrapTopAndBottom/>
            <wp:docPr id="11653809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86EC07A-F051-4847-2C20-1CAD8D7D6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>Comparamos ahora con los datos reales:</w:t>
      </w:r>
    </w:p>
    <w:p w14:paraId="33379C88" w14:textId="7BC50378" w:rsidR="00917158" w:rsidRPr="003B52DC" w:rsidRDefault="003B52DC" w:rsidP="007D4327">
      <w:pPr>
        <w:rPr>
          <w:color w:val="auto"/>
        </w:rPr>
      </w:pPr>
      <w:r>
        <w:rPr>
          <w:color w:val="auto"/>
        </w:rPr>
        <w:lastRenderedPageBreak/>
        <w:t>Podemos ver ahora que la aproximación más similar a la real es la que se consigue con n</w:t>
      </w:r>
      <w:r>
        <w:rPr>
          <w:color w:val="auto"/>
          <w:vertAlign w:val="superscript"/>
        </w:rPr>
        <w:t>1.3</w:t>
      </w:r>
      <w:r>
        <w:rPr>
          <w:color w:val="auto"/>
        </w:rPr>
        <w:t xml:space="preserve"> por lo que concluimos que el orden del primer algoritmo es específicamente O(n</w:t>
      </w:r>
      <w:r>
        <w:rPr>
          <w:color w:val="auto"/>
          <w:vertAlign w:val="superscript"/>
        </w:rPr>
        <w:t>1.3</w:t>
      </w:r>
      <w:r>
        <w:rPr>
          <w:color w:val="auto"/>
        </w:rPr>
        <w:t>).</w:t>
      </w:r>
    </w:p>
    <w:p w14:paraId="1A2B522F" w14:textId="77777777" w:rsidR="00917158" w:rsidRPr="00352F15" w:rsidRDefault="00917158" w:rsidP="007D4327">
      <w:pPr>
        <w:rPr>
          <w:color w:val="auto"/>
        </w:rPr>
      </w:pPr>
    </w:p>
    <w:p w14:paraId="459D0D81" w14:textId="647F254F" w:rsidR="00333330" w:rsidRDefault="00822321" w:rsidP="007D4327">
      <w:pPr>
        <w:rPr>
          <w:color w:val="auto"/>
        </w:rPr>
      </w:pPr>
      <w:r w:rsidRPr="00822321">
        <w:rPr>
          <w:noProof/>
          <w:color w:val="auto"/>
        </w:rPr>
        <w:drawing>
          <wp:anchor distT="0" distB="0" distL="114300" distR="114300" simplePos="0" relativeHeight="251681792" behindDoc="0" locked="0" layoutInCell="1" allowOverlap="1" wp14:anchorId="019BFF62" wp14:editId="0710359D">
            <wp:simplePos x="0" y="0"/>
            <wp:positionH relativeFrom="margin">
              <wp:align>center</wp:align>
            </wp:positionH>
            <wp:positionV relativeFrom="paragraph">
              <wp:posOffset>859337</wp:posOffset>
            </wp:positionV>
            <wp:extent cx="3093988" cy="396274"/>
            <wp:effectExtent l="0" t="0" r="0" b="3810"/>
            <wp:wrapTopAndBottom/>
            <wp:docPr id="1425440065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0065" name="Imagen 1" descr="Un dibujo de una persona&#10;&#10;Descripción generada automáticamente con confianza baj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F15">
        <w:rPr>
          <w:color w:val="auto"/>
        </w:rPr>
        <w:t>Si nos fijamos ahora en el algoritmo 3, vemos que es un algoritmo recursivo</w:t>
      </w:r>
      <w:r w:rsidR="00B5344F">
        <w:rPr>
          <w:color w:val="auto"/>
        </w:rPr>
        <w:t xml:space="preserve">. Su funcionamiento se basa en dividir recursivamente el vector en partes iguales </w:t>
      </w:r>
      <w:r>
        <w:rPr>
          <w:color w:val="auto"/>
        </w:rPr>
        <w:t xml:space="preserve">hasta llegar al caso base de un solo elemento. </w:t>
      </w:r>
    </w:p>
    <w:p w14:paraId="039160EE" w14:textId="77777777" w:rsidR="00B76687" w:rsidRDefault="00B76687" w:rsidP="007D4327">
      <w:pPr>
        <w:rPr>
          <w:color w:val="auto"/>
        </w:rPr>
      </w:pPr>
    </w:p>
    <w:p w14:paraId="6C0AA10B" w14:textId="77777777" w:rsidR="00B76687" w:rsidRDefault="00B76687" w:rsidP="007D4327">
      <w:pPr>
        <w:rPr>
          <w:color w:val="auto"/>
        </w:rPr>
      </w:pPr>
    </w:p>
    <w:p w14:paraId="6862ABB8" w14:textId="77777777" w:rsidR="00B76687" w:rsidRDefault="00B76687" w:rsidP="007D4327">
      <w:pPr>
        <w:rPr>
          <w:color w:val="auto"/>
        </w:rPr>
      </w:pPr>
    </w:p>
    <w:p w14:paraId="60A8CFCA" w14:textId="77777777" w:rsidR="00B76687" w:rsidRDefault="00B76687" w:rsidP="007D4327">
      <w:pPr>
        <w:rPr>
          <w:color w:val="auto"/>
        </w:rPr>
      </w:pPr>
    </w:p>
    <w:p w14:paraId="25508A86" w14:textId="43CFF5F4" w:rsidR="007D4327" w:rsidRDefault="00333330" w:rsidP="007D4327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0A051F4" wp14:editId="73F376A9">
            <wp:simplePos x="0" y="0"/>
            <wp:positionH relativeFrom="margin">
              <wp:align>center</wp:align>
            </wp:positionH>
            <wp:positionV relativeFrom="paragraph">
              <wp:posOffset>290467</wp:posOffset>
            </wp:positionV>
            <wp:extent cx="2724785" cy="3465195"/>
            <wp:effectExtent l="0" t="0" r="0" b="1905"/>
            <wp:wrapTopAndBottom/>
            <wp:docPr id="543113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46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321">
        <w:rPr>
          <w:color w:val="auto"/>
        </w:rPr>
        <w:t>Seguidamente fusiona de manera ordenada todos los elementos en otro array.</w:t>
      </w:r>
    </w:p>
    <w:p w14:paraId="2521FF74" w14:textId="57FC38A6" w:rsidR="00822321" w:rsidRDefault="00822321" w:rsidP="007D4327">
      <w:pPr>
        <w:rPr>
          <w:color w:val="auto"/>
        </w:rPr>
      </w:pPr>
    </w:p>
    <w:p w14:paraId="0E19F791" w14:textId="07ABEBBB" w:rsidR="007D4327" w:rsidRDefault="00333330" w:rsidP="007D4327">
      <w:pPr>
        <w:rPr>
          <w:color w:val="auto"/>
        </w:rPr>
      </w:pPr>
      <w:r>
        <w:rPr>
          <w:color w:val="auto"/>
        </w:rPr>
        <w:t xml:space="preserve">Esta implementación es propia del algoritmo </w:t>
      </w:r>
      <w:proofErr w:type="spellStart"/>
      <w:r>
        <w:rPr>
          <w:color w:val="auto"/>
        </w:rPr>
        <w:t>Merge</w:t>
      </w:r>
      <w:r w:rsidR="00B76687">
        <w:rPr>
          <w:color w:val="auto"/>
        </w:rPr>
        <w:t>S</w:t>
      </w:r>
      <w:r>
        <w:rPr>
          <w:color w:val="auto"/>
        </w:rPr>
        <w:t>ort</w:t>
      </w:r>
      <w:proofErr w:type="spellEnd"/>
      <w:r>
        <w:rPr>
          <w:color w:val="auto"/>
        </w:rPr>
        <w:t xml:space="preserve">, otro algoritmo popular cuyo mejor, peor y caso promedio son todos O(n*log(n)), lo que explica su gran similitud al algoritmo 1. </w:t>
      </w:r>
    </w:p>
    <w:p w14:paraId="4216CC84" w14:textId="77777777" w:rsidR="00D17CC8" w:rsidRDefault="00D17CC8" w:rsidP="007D4327">
      <w:pPr>
        <w:rPr>
          <w:color w:val="auto"/>
        </w:rPr>
      </w:pPr>
    </w:p>
    <w:p w14:paraId="47D6A8D3" w14:textId="77777777" w:rsidR="003B52DC" w:rsidRDefault="003B52DC" w:rsidP="007D4327">
      <w:pPr>
        <w:rPr>
          <w:color w:val="auto"/>
        </w:rPr>
      </w:pPr>
    </w:p>
    <w:p w14:paraId="1762EAB7" w14:textId="6C8866A5" w:rsidR="00D17CC8" w:rsidRDefault="00D17CC8" w:rsidP="007D4327">
      <w:pPr>
        <w:rPr>
          <w:color w:val="auto"/>
        </w:rPr>
      </w:pPr>
      <w:r>
        <w:rPr>
          <w:color w:val="auto"/>
        </w:rPr>
        <w:t xml:space="preserve">Ahora que ya tenemos los </w:t>
      </w:r>
      <w:r w:rsidR="003B52DC">
        <w:rPr>
          <w:color w:val="auto"/>
        </w:rPr>
        <w:t>órdenes</w:t>
      </w:r>
      <w:r>
        <w:rPr>
          <w:color w:val="auto"/>
        </w:rPr>
        <w:t xml:space="preserve"> de todos los algoritmos</w:t>
      </w:r>
      <w:r w:rsidRPr="00D17CC8">
        <w:rPr>
          <w:color w:val="auto"/>
        </w:rPr>
        <w:t>, podemos usar</w:t>
      </w:r>
      <w:r>
        <w:rPr>
          <w:color w:val="auto"/>
        </w:rPr>
        <w:t>los</w:t>
      </w:r>
      <w:r w:rsidRPr="00D17CC8">
        <w:rPr>
          <w:color w:val="auto"/>
        </w:rPr>
        <w:t xml:space="preserve"> para calcular los números constantes “</w:t>
      </w:r>
      <w:r w:rsidR="006F66E7">
        <w:rPr>
          <w:color w:val="auto"/>
        </w:rPr>
        <w:t>x</w:t>
      </w:r>
      <w:r w:rsidRPr="00D17CC8">
        <w:rPr>
          <w:color w:val="auto"/>
        </w:rPr>
        <w:t xml:space="preserve">” por los cuales aumentan el número de </w:t>
      </w:r>
      <w:r w:rsidRPr="00D17CC8">
        <w:rPr>
          <w:color w:val="auto"/>
        </w:rPr>
        <w:lastRenderedPageBreak/>
        <w:t>asignaciones, comparaciones y nanosegundos que tarda</w:t>
      </w:r>
      <w:r>
        <w:rPr>
          <w:color w:val="auto"/>
        </w:rPr>
        <w:t>n los algoritmos</w:t>
      </w:r>
      <w:r w:rsidRPr="00D17CC8">
        <w:rPr>
          <w:color w:val="auto"/>
        </w:rPr>
        <w:t xml:space="preserve"> en completarse dependiendo del tamaño “n” del vector en una determinada ejecución. </w:t>
      </w:r>
    </w:p>
    <w:p w14:paraId="07A37C3F" w14:textId="77777777" w:rsidR="00D17CC8" w:rsidRDefault="00D17CC8" w:rsidP="007D4327">
      <w:pPr>
        <w:rPr>
          <w:color w:val="auto"/>
        </w:rPr>
      </w:pPr>
    </w:p>
    <w:p w14:paraId="72324846" w14:textId="1800B5DC" w:rsidR="00D17CC8" w:rsidRDefault="006F66E7" w:rsidP="006F66E7">
      <w:pPr>
        <w:rPr>
          <w:color w:val="auto"/>
        </w:rPr>
      </w:pPr>
      <w:r>
        <w:rPr>
          <w:color w:val="auto"/>
        </w:rPr>
        <w:t>Sean x los números constantes que buscamos y f(n) la función dentro del orden de un algoritmo, seguiremos esta fórmula (Ponemos el número de comparaciones como un ejemplo).</w:t>
      </w:r>
    </w:p>
    <w:p w14:paraId="20B438AC" w14:textId="34379C31" w:rsidR="006F66E7" w:rsidRDefault="006F66E7" w:rsidP="006F66E7">
      <w:pPr>
        <w:rPr>
          <w:color w:val="auto"/>
        </w:rPr>
      </w:pPr>
    </w:p>
    <w:p w14:paraId="5ED0D9B4" w14:textId="07A76993" w:rsidR="006F66E7" w:rsidRDefault="006F66E7" w:rsidP="006F66E7">
      <w:pPr>
        <w:jc w:val="center"/>
        <w:rPr>
          <w:color w:val="auto"/>
        </w:rPr>
      </w:pPr>
      <w:r>
        <w:rPr>
          <w:color w:val="auto"/>
        </w:rPr>
        <w:t>X * f(n) = Numero de comparaciones</w:t>
      </w:r>
    </w:p>
    <w:p w14:paraId="582EF0D2" w14:textId="77777777" w:rsidR="00D17CC8" w:rsidRDefault="00D17CC8" w:rsidP="007D4327">
      <w:pPr>
        <w:rPr>
          <w:color w:val="auto"/>
        </w:rPr>
      </w:pPr>
    </w:p>
    <w:p w14:paraId="0DCC4A07" w14:textId="77777777" w:rsidR="006F66E7" w:rsidRDefault="00D17CC8" w:rsidP="007D4327">
      <w:pPr>
        <w:rPr>
          <w:color w:val="auto"/>
        </w:rPr>
      </w:pPr>
      <w:r w:rsidRPr="00D17CC8">
        <w:rPr>
          <w:color w:val="auto"/>
        </w:rPr>
        <w:t xml:space="preserve">Si despejamos </w:t>
      </w:r>
      <w:r w:rsidR="006F66E7">
        <w:rPr>
          <w:color w:val="auto"/>
        </w:rPr>
        <w:t>x</w:t>
      </w:r>
      <w:r w:rsidRPr="00D17CC8">
        <w:rPr>
          <w:color w:val="auto"/>
        </w:rPr>
        <w:t xml:space="preserve"> tenemos la siguiente formula: </w:t>
      </w:r>
    </w:p>
    <w:p w14:paraId="31E07A9A" w14:textId="77777777" w:rsidR="006F66E7" w:rsidRDefault="006F66E7" w:rsidP="006F66E7">
      <w:pPr>
        <w:ind w:left="2160"/>
        <w:rPr>
          <w:color w:val="auto"/>
        </w:rPr>
      </w:pPr>
    </w:p>
    <w:p w14:paraId="5AF5A48F" w14:textId="3D61BE58" w:rsidR="006F66E7" w:rsidRDefault="00D17CC8" w:rsidP="006F66E7">
      <w:pPr>
        <w:jc w:val="center"/>
        <w:rPr>
          <w:color w:val="auto"/>
        </w:rPr>
      </w:pPr>
      <w:r w:rsidRPr="00D17CC8">
        <w:rPr>
          <w:color w:val="auto"/>
        </w:rPr>
        <w:t>X = Numero de Comparaciones</w:t>
      </w:r>
      <w:r w:rsidR="006F66E7">
        <w:rPr>
          <w:color w:val="auto"/>
        </w:rPr>
        <w:t xml:space="preserve"> </w:t>
      </w:r>
      <w:r w:rsidRPr="00D17CC8">
        <w:rPr>
          <w:color w:val="auto"/>
        </w:rPr>
        <w:t xml:space="preserve">/ </w:t>
      </w:r>
      <w:r w:rsidR="006F66E7">
        <w:rPr>
          <w:color w:val="auto"/>
        </w:rPr>
        <w:t>f(n)</w:t>
      </w:r>
    </w:p>
    <w:p w14:paraId="4D53B4BF" w14:textId="77777777" w:rsidR="00B76687" w:rsidRDefault="00B76687" w:rsidP="006F66E7">
      <w:pPr>
        <w:jc w:val="center"/>
        <w:rPr>
          <w:color w:val="auto"/>
        </w:rPr>
      </w:pPr>
    </w:p>
    <w:p w14:paraId="3BEC3538" w14:textId="178694D6" w:rsidR="00D17CC8" w:rsidRDefault="00D17CC8" w:rsidP="007D4327">
      <w:pPr>
        <w:rPr>
          <w:color w:val="auto"/>
        </w:rPr>
      </w:pPr>
      <w:r w:rsidRPr="00D17CC8">
        <w:rPr>
          <w:color w:val="auto"/>
        </w:rPr>
        <w:t xml:space="preserve">Ahora aplicamos esta fórmula también para </w:t>
      </w:r>
      <w:r w:rsidR="006F66E7">
        <w:rPr>
          <w:color w:val="auto"/>
        </w:rPr>
        <w:t xml:space="preserve">las asignaciones </w:t>
      </w:r>
      <w:r w:rsidRPr="00D17CC8">
        <w:rPr>
          <w:color w:val="auto"/>
        </w:rPr>
        <w:t xml:space="preserve">y </w:t>
      </w:r>
      <w:r w:rsidR="006F66E7">
        <w:rPr>
          <w:color w:val="auto"/>
        </w:rPr>
        <w:t>el tiempo empleado de cada algoritmo</w:t>
      </w:r>
      <w:r w:rsidRPr="00D17CC8">
        <w:rPr>
          <w:color w:val="auto"/>
        </w:rPr>
        <w:t>, calculamos la media entre los diferentes valores de cada resultado y tendremos las constantes para</w:t>
      </w:r>
      <w:r w:rsidR="006F66E7">
        <w:rPr>
          <w:color w:val="auto"/>
        </w:rPr>
        <w:t xml:space="preserve"> los tres algoritmos, lo que </w:t>
      </w:r>
      <w:r w:rsidR="003C19F0">
        <w:rPr>
          <w:color w:val="auto"/>
        </w:rPr>
        <w:t>nos permite una mejor comparación</w:t>
      </w:r>
      <w:r w:rsidRPr="00D17CC8">
        <w:rPr>
          <w:color w:val="auto"/>
        </w:rPr>
        <w:t>.</w:t>
      </w:r>
    </w:p>
    <w:p w14:paraId="3CB23BE3" w14:textId="77777777" w:rsidR="003C19F0" w:rsidRDefault="003C19F0" w:rsidP="007D4327">
      <w:pPr>
        <w:rPr>
          <w:color w:val="auto"/>
        </w:rPr>
      </w:pPr>
    </w:p>
    <w:p w14:paraId="7C52E8E8" w14:textId="1102FC33" w:rsidR="003C19F0" w:rsidRDefault="003C19F0" w:rsidP="003C19F0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1:</w:t>
      </w:r>
    </w:p>
    <w:p w14:paraId="3894EA10" w14:textId="77777777" w:rsidR="003B52DC" w:rsidRPr="003C19F0" w:rsidRDefault="003B52DC" w:rsidP="003B52DC">
      <w:pPr>
        <w:pStyle w:val="Prrafodelista"/>
        <w:rPr>
          <w:color w:val="auto"/>
        </w:rPr>
      </w:pPr>
    </w:p>
    <w:tbl>
      <w:tblPr>
        <w:tblStyle w:val="Tablanormal1"/>
        <w:tblW w:w="11883" w:type="dxa"/>
        <w:tblInd w:w="-983" w:type="dxa"/>
        <w:tblLook w:val="04A0" w:firstRow="1" w:lastRow="0" w:firstColumn="1" w:lastColumn="0" w:noHBand="0" w:noVBand="1"/>
      </w:tblPr>
      <w:tblGrid>
        <w:gridCol w:w="1875"/>
        <w:gridCol w:w="1560"/>
        <w:gridCol w:w="2008"/>
        <w:gridCol w:w="2207"/>
        <w:gridCol w:w="1388"/>
        <w:gridCol w:w="1388"/>
        <w:gridCol w:w="1461"/>
      </w:tblGrid>
      <w:tr w:rsidR="003B52DC" w:rsidRPr="003B52DC" w14:paraId="410CCEB6" w14:textId="77777777" w:rsidTr="003B5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1FAB8801" w14:textId="77777777" w:rsidR="003B52DC" w:rsidRPr="003B52DC" w:rsidRDefault="003B52DC" w:rsidP="003B52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60" w:type="dxa"/>
            <w:noWrap/>
            <w:hideMark/>
          </w:tcPr>
          <w:p w14:paraId="128D5579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008" w:type="dxa"/>
            <w:noWrap/>
            <w:hideMark/>
          </w:tcPr>
          <w:p w14:paraId="5314C4E5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207" w:type="dxa"/>
            <w:noWrap/>
            <w:hideMark/>
          </w:tcPr>
          <w:p w14:paraId="5ED25909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  <w:tc>
          <w:tcPr>
            <w:tcW w:w="1386" w:type="dxa"/>
            <w:noWrap/>
            <w:hideMark/>
          </w:tcPr>
          <w:p w14:paraId="46AE91ED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</w:p>
        </w:tc>
        <w:tc>
          <w:tcPr>
            <w:tcW w:w="1386" w:type="dxa"/>
            <w:noWrap/>
            <w:hideMark/>
          </w:tcPr>
          <w:p w14:paraId="3220FAE7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Asig</w:t>
            </w:r>
            <w:proofErr w:type="spellEnd"/>
          </w:p>
        </w:tc>
        <w:tc>
          <w:tcPr>
            <w:tcW w:w="1461" w:type="dxa"/>
            <w:noWrap/>
            <w:hideMark/>
          </w:tcPr>
          <w:p w14:paraId="36464689" w14:textId="77777777" w:rsidR="003B52DC" w:rsidRPr="003B52DC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3B52DC" w:rsidRPr="003B52DC" w14:paraId="6FB303BD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2362E6E6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60" w:type="dxa"/>
            <w:noWrap/>
            <w:hideMark/>
          </w:tcPr>
          <w:p w14:paraId="2440C3A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172497</w:t>
            </w:r>
          </w:p>
        </w:tc>
        <w:tc>
          <w:tcPr>
            <w:tcW w:w="2008" w:type="dxa"/>
            <w:noWrap/>
            <w:hideMark/>
          </w:tcPr>
          <w:p w14:paraId="639F673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330173</w:t>
            </w:r>
          </w:p>
        </w:tc>
        <w:tc>
          <w:tcPr>
            <w:tcW w:w="2207" w:type="dxa"/>
            <w:noWrap/>
            <w:hideMark/>
          </w:tcPr>
          <w:p w14:paraId="754778A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1200000</w:t>
            </w:r>
          </w:p>
        </w:tc>
        <w:tc>
          <w:tcPr>
            <w:tcW w:w="1386" w:type="dxa"/>
            <w:noWrap/>
            <w:hideMark/>
          </w:tcPr>
          <w:p w14:paraId="51EB958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1,088382491</w:t>
            </w:r>
          </w:p>
        </w:tc>
        <w:tc>
          <w:tcPr>
            <w:tcW w:w="1386" w:type="dxa"/>
            <w:noWrap/>
            <w:hideMark/>
          </w:tcPr>
          <w:p w14:paraId="55D50CC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2,083250793</w:t>
            </w:r>
          </w:p>
        </w:tc>
        <w:tc>
          <w:tcPr>
            <w:tcW w:w="1461" w:type="dxa"/>
            <w:noWrap/>
            <w:hideMark/>
          </w:tcPr>
          <w:p w14:paraId="6957FDDD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7,571488134</w:t>
            </w:r>
          </w:p>
        </w:tc>
      </w:tr>
      <w:tr w:rsidR="003B52DC" w:rsidRPr="003B52DC" w14:paraId="3746F005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41A35E8C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60" w:type="dxa"/>
            <w:noWrap/>
            <w:hideMark/>
          </w:tcPr>
          <w:p w14:paraId="336F087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417670</w:t>
            </w:r>
          </w:p>
        </w:tc>
        <w:tc>
          <w:tcPr>
            <w:tcW w:w="2008" w:type="dxa"/>
            <w:noWrap/>
            <w:hideMark/>
          </w:tcPr>
          <w:p w14:paraId="45A55EE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743346</w:t>
            </w:r>
          </w:p>
        </w:tc>
        <w:tc>
          <w:tcPr>
            <w:tcW w:w="2207" w:type="dxa"/>
            <w:noWrap/>
            <w:hideMark/>
          </w:tcPr>
          <w:p w14:paraId="7436A64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1650000</w:t>
            </w:r>
          </w:p>
        </w:tc>
        <w:tc>
          <w:tcPr>
            <w:tcW w:w="1386" w:type="dxa"/>
            <w:noWrap/>
            <w:hideMark/>
          </w:tcPr>
          <w:p w14:paraId="6F969E6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1,070272306</w:t>
            </w:r>
          </w:p>
        </w:tc>
        <w:tc>
          <w:tcPr>
            <w:tcW w:w="1386" w:type="dxa"/>
            <w:noWrap/>
            <w:hideMark/>
          </w:tcPr>
          <w:p w14:paraId="0047CBB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1,904811544</w:t>
            </w:r>
          </w:p>
        </w:tc>
        <w:tc>
          <w:tcPr>
            <w:tcW w:w="1461" w:type="dxa"/>
            <w:noWrap/>
            <w:hideMark/>
          </w:tcPr>
          <w:p w14:paraId="5D5F9794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4,228097074</w:t>
            </w:r>
          </w:p>
        </w:tc>
      </w:tr>
      <w:tr w:rsidR="003B52DC" w:rsidRPr="003B52DC" w14:paraId="626B6EF3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3772BD38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60" w:type="dxa"/>
            <w:noWrap/>
            <w:hideMark/>
          </w:tcPr>
          <w:p w14:paraId="47D1D92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682156</w:t>
            </w:r>
          </w:p>
        </w:tc>
        <w:tc>
          <w:tcPr>
            <w:tcW w:w="2008" w:type="dxa"/>
            <w:noWrap/>
            <w:hideMark/>
          </w:tcPr>
          <w:p w14:paraId="58853FEE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1218167</w:t>
            </w:r>
          </w:p>
        </w:tc>
        <w:tc>
          <w:tcPr>
            <w:tcW w:w="2207" w:type="dxa"/>
            <w:noWrap/>
            <w:hideMark/>
          </w:tcPr>
          <w:p w14:paraId="0AF26A3A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2750000</w:t>
            </w:r>
          </w:p>
        </w:tc>
        <w:tc>
          <w:tcPr>
            <w:tcW w:w="1386" w:type="dxa"/>
            <w:noWrap/>
            <w:hideMark/>
          </w:tcPr>
          <w:p w14:paraId="10E1E19B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1,03187258</w:t>
            </w:r>
          </w:p>
        </w:tc>
        <w:tc>
          <w:tcPr>
            <w:tcW w:w="1386" w:type="dxa"/>
            <w:noWrap/>
            <w:hideMark/>
          </w:tcPr>
          <w:p w14:paraId="4498A311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1,842676933</w:t>
            </w:r>
          </w:p>
        </w:tc>
        <w:tc>
          <w:tcPr>
            <w:tcW w:w="1461" w:type="dxa"/>
            <w:noWrap/>
            <w:hideMark/>
          </w:tcPr>
          <w:p w14:paraId="2EB4A003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4,15982502</w:t>
            </w:r>
          </w:p>
        </w:tc>
      </w:tr>
      <w:tr w:rsidR="003B52DC" w:rsidRPr="003B52DC" w14:paraId="440039F5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4E8C54A4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60" w:type="dxa"/>
            <w:noWrap/>
            <w:hideMark/>
          </w:tcPr>
          <w:p w14:paraId="7897F4C9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987601</w:t>
            </w:r>
          </w:p>
        </w:tc>
        <w:tc>
          <w:tcPr>
            <w:tcW w:w="2008" w:type="dxa"/>
            <w:noWrap/>
            <w:hideMark/>
          </w:tcPr>
          <w:p w14:paraId="7896C1B8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1712612</w:t>
            </w:r>
          </w:p>
        </w:tc>
        <w:tc>
          <w:tcPr>
            <w:tcW w:w="2207" w:type="dxa"/>
            <w:noWrap/>
            <w:hideMark/>
          </w:tcPr>
          <w:p w14:paraId="4A92B60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4500000</w:t>
            </w:r>
          </w:p>
        </w:tc>
        <w:tc>
          <w:tcPr>
            <w:tcW w:w="1386" w:type="dxa"/>
            <w:noWrap/>
            <w:hideMark/>
          </w:tcPr>
          <w:p w14:paraId="795E83C2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1,027787975</w:t>
            </w:r>
          </w:p>
        </w:tc>
        <w:tc>
          <w:tcPr>
            <w:tcW w:w="1386" w:type="dxa"/>
            <w:noWrap/>
            <w:hideMark/>
          </w:tcPr>
          <w:p w14:paraId="39F1996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1,782300767</w:t>
            </w:r>
          </w:p>
        </w:tc>
        <w:tc>
          <w:tcPr>
            <w:tcW w:w="1461" w:type="dxa"/>
            <w:noWrap/>
            <w:hideMark/>
          </w:tcPr>
          <w:p w14:paraId="0497861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4,683111792</w:t>
            </w:r>
          </w:p>
        </w:tc>
      </w:tr>
      <w:tr w:rsidR="003B52DC" w:rsidRPr="003B52DC" w14:paraId="39F40B31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57BC53C7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60" w:type="dxa"/>
            <w:noWrap/>
            <w:hideMark/>
          </w:tcPr>
          <w:p w14:paraId="6EE6E915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1314397</w:t>
            </w:r>
          </w:p>
        </w:tc>
        <w:tc>
          <w:tcPr>
            <w:tcW w:w="2008" w:type="dxa"/>
            <w:noWrap/>
            <w:hideMark/>
          </w:tcPr>
          <w:p w14:paraId="2B88CB22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2228408</w:t>
            </w:r>
          </w:p>
        </w:tc>
        <w:tc>
          <w:tcPr>
            <w:tcW w:w="2207" w:type="dxa"/>
            <w:noWrap/>
            <w:hideMark/>
          </w:tcPr>
          <w:p w14:paraId="39E59E9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5800000</w:t>
            </w:r>
          </w:p>
        </w:tc>
        <w:tc>
          <w:tcPr>
            <w:tcW w:w="1386" w:type="dxa"/>
            <w:noWrap/>
            <w:hideMark/>
          </w:tcPr>
          <w:p w14:paraId="3902968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1,023447462</w:t>
            </w:r>
          </w:p>
        </w:tc>
        <w:tc>
          <w:tcPr>
            <w:tcW w:w="1386" w:type="dxa"/>
            <w:noWrap/>
            <w:hideMark/>
          </w:tcPr>
          <w:p w14:paraId="33564477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1,73513673</w:t>
            </w:r>
          </w:p>
        </w:tc>
        <w:tc>
          <w:tcPr>
            <w:tcW w:w="1461" w:type="dxa"/>
            <w:noWrap/>
            <w:hideMark/>
          </w:tcPr>
          <w:p w14:paraId="0F8D474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4,516135751</w:t>
            </w:r>
          </w:p>
        </w:tc>
      </w:tr>
      <w:tr w:rsidR="003B52DC" w:rsidRPr="003B52DC" w14:paraId="52B72717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625E2A92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60" w:type="dxa"/>
            <w:noWrap/>
            <w:hideMark/>
          </w:tcPr>
          <w:p w14:paraId="5193FFB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1661050</w:t>
            </w:r>
          </w:p>
        </w:tc>
        <w:tc>
          <w:tcPr>
            <w:tcW w:w="2008" w:type="dxa"/>
            <w:noWrap/>
            <w:hideMark/>
          </w:tcPr>
          <w:p w14:paraId="35C6507F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2764060</w:t>
            </w:r>
          </w:p>
        </w:tc>
        <w:tc>
          <w:tcPr>
            <w:tcW w:w="2207" w:type="dxa"/>
            <w:noWrap/>
            <w:hideMark/>
          </w:tcPr>
          <w:p w14:paraId="140AEE62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6400000</w:t>
            </w:r>
          </w:p>
        </w:tc>
        <w:tc>
          <w:tcPr>
            <w:tcW w:w="1386" w:type="dxa"/>
            <w:noWrap/>
            <w:hideMark/>
          </w:tcPr>
          <w:p w14:paraId="0267DBB4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1,020436724</w:t>
            </w:r>
          </w:p>
        </w:tc>
        <w:tc>
          <w:tcPr>
            <w:tcW w:w="1386" w:type="dxa"/>
            <w:noWrap/>
            <w:hideMark/>
          </w:tcPr>
          <w:p w14:paraId="65644169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1,698051433</w:t>
            </w:r>
          </w:p>
        </w:tc>
        <w:tc>
          <w:tcPr>
            <w:tcW w:w="1461" w:type="dxa"/>
            <w:noWrap/>
            <w:hideMark/>
          </w:tcPr>
          <w:p w14:paraId="522E3BC0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3,931726942</w:t>
            </w:r>
          </w:p>
        </w:tc>
      </w:tr>
      <w:tr w:rsidR="003B52DC" w:rsidRPr="003B52DC" w14:paraId="61A2E147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57637E3D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60" w:type="dxa"/>
            <w:noWrap/>
            <w:hideMark/>
          </w:tcPr>
          <w:p w14:paraId="1EEEBEAE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2010208</w:t>
            </w:r>
          </w:p>
        </w:tc>
        <w:tc>
          <w:tcPr>
            <w:tcW w:w="2008" w:type="dxa"/>
            <w:noWrap/>
            <w:hideMark/>
          </w:tcPr>
          <w:p w14:paraId="4815EEDB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3302219</w:t>
            </w:r>
          </w:p>
        </w:tc>
        <w:tc>
          <w:tcPr>
            <w:tcW w:w="2207" w:type="dxa"/>
            <w:noWrap/>
            <w:hideMark/>
          </w:tcPr>
          <w:p w14:paraId="0C7912A4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7100000</w:t>
            </w:r>
          </w:p>
        </w:tc>
        <w:tc>
          <w:tcPr>
            <w:tcW w:w="1386" w:type="dxa"/>
            <w:noWrap/>
            <w:hideMark/>
          </w:tcPr>
          <w:p w14:paraId="1BCCD135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1,010679705</w:t>
            </w:r>
          </w:p>
        </w:tc>
        <w:tc>
          <w:tcPr>
            <w:tcW w:w="1386" w:type="dxa"/>
            <w:noWrap/>
            <w:hideMark/>
          </w:tcPr>
          <w:p w14:paraId="1B82978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1,66026885</w:t>
            </w:r>
          </w:p>
        </w:tc>
        <w:tc>
          <w:tcPr>
            <w:tcW w:w="1461" w:type="dxa"/>
            <w:noWrap/>
            <w:hideMark/>
          </w:tcPr>
          <w:p w14:paraId="7BFADAA5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3,569693239</w:t>
            </w:r>
          </w:p>
        </w:tc>
      </w:tr>
      <w:tr w:rsidR="003B52DC" w:rsidRPr="003B52DC" w14:paraId="2A1EB0DB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40A94C04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60" w:type="dxa"/>
            <w:noWrap/>
            <w:hideMark/>
          </w:tcPr>
          <w:p w14:paraId="39D60C85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2434131</w:t>
            </w:r>
          </w:p>
        </w:tc>
        <w:tc>
          <w:tcPr>
            <w:tcW w:w="2008" w:type="dxa"/>
            <w:noWrap/>
            <w:hideMark/>
          </w:tcPr>
          <w:p w14:paraId="63AB26B3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3915141</w:t>
            </w:r>
          </w:p>
        </w:tc>
        <w:tc>
          <w:tcPr>
            <w:tcW w:w="2207" w:type="dxa"/>
            <w:noWrap/>
            <w:hideMark/>
          </w:tcPr>
          <w:p w14:paraId="37F89FCF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8350000</w:t>
            </w:r>
          </w:p>
        </w:tc>
        <w:tc>
          <w:tcPr>
            <w:tcW w:w="1386" w:type="dxa"/>
            <w:noWrap/>
            <w:hideMark/>
          </w:tcPr>
          <w:p w14:paraId="58178890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1,028790545</w:t>
            </w:r>
          </w:p>
        </w:tc>
        <w:tc>
          <w:tcPr>
            <w:tcW w:w="1386" w:type="dxa"/>
            <w:noWrap/>
            <w:hideMark/>
          </w:tcPr>
          <w:p w14:paraId="19DED74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1,654742511</w:t>
            </w:r>
          </w:p>
        </w:tc>
        <w:tc>
          <w:tcPr>
            <w:tcW w:w="1461" w:type="dxa"/>
            <w:noWrap/>
            <w:hideMark/>
          </w:tcPr>
          <w:p w14:paraId="14F585E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3,529144919</w:t>
            </w:r>
          </w:p>
        </w:tc>
      </w:tr>
      <w:tr w:rsidR="003B52DC" w:rsidRPr="003B52DC" w14:paraId="6346E2BC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76739566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60" w:type="dxa"/>
            <w:noWrap/>
            <w:hideMark/>
          </w:tcPr>
          <w:p w14:paraId="4B377412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2738740</w:t>
            </w:r>
          </w:p>
        </w:tc>
        <w:tc>
          <w:tcPr>
            <w:tcW w:w="2008" w:type="dxa"/>
            <w:noWrap/>
            <w:hideMark/>
          </w:tcPr>
          <w:p w14:paraId="296CC6DC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4535750</w:t>
            </w:r>
          </w:p>
        </w:tc>
        <w:tc>
          <w:tcPr>
            <w:tcW w:w="2207" w:type="dxa"/>
            <w:noWrap/>
            <w:hideMark/>
          </w:tcPr>
          <w:p w14:paraId="4D15A41D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10100000</w:t>
            </w:r>
          </w:p>
        </w:tc>
        <w:tc>
          <w:tcPr>
            <w:tcW w:w="1386" w:type="dxa"/>
            <w:noWrap/>
            <w:hideMark/>
          </w:tcPr>
          <w:p w14:paraId="5245BD3B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0,993197328</w:t>
            </w:r>
          </w:p>
        </w:tc>
        <w:tc>
          <w:tcPr>
            <w:tcW w:w="1386" w:type="dxa"/>
            <w:noWrap/>
            <w:hideMark/>
          </w:tcPr>
          <w:p w14:paraId="58797253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1,644878587</w:t>
            </w:r>
          </w:p>
        </w:tc>
        <w:tc>
          <w:tcPr>
            <w:tcW w:w="1461" w:type="dxa"/>
            <w:noWrap/>
            <w:hideMark/>
          </w:tcPr>
          <w:p w14:paraId="4623B79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3,66274017</w:t>
            </w:r>
          </w:p>
        </w:tc>
      </w:tr>
      <w:tr w:rsidR="003B52DC" w:rsidRPr="003B52DC" w14:paraId="053A09AC" w14:textId="77777777" w:rsidTr="003B52D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3175400E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60" w:type="dxa"/>
            <w:noWrap/>
            <w:hideMark/>
          </w:tcPr>
          <w:p w14:paraId="7A27394A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3100717</w:t>
            </w:r>
          </w:p>
        </w:tc>
        <w:tc>
          <w:tcPr>
            <w:tcW w:w="2008" w:type="dxa"/>
            <w:noWrap/>
            <w:hideMark/>
          </w:tcPr>
          <w:p w14:paraId="4DCDD4C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5107727</w:t>
            </w:r>
          </w:p>
        </w:tc>
        <w:tc>
          <w:tcPr>
            <w:tcW w:w="2207" w:type="dxa"/>
            <w:noWrap/>
            <w:hideMark/>
          </w:tcPr>
          <w:p w14:paraId="6C68AABC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11000000</w:t>
            </w:r>
          </w:p>
        </w:tc>
        <w:tc>
          <w:tcPr>
            <w:tcW w:w="1386" w:type="dxa"/>
            <w:noWrap/>
            <w:hideMark/>
          </w:tcPr>
          <w:p w14:paraId="066AE35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0,98053281</w:t>
            </w:r>
          </w:p>
        </w:tc>
        <w:tc>
          <w:tcPr>
            <w:tcW w:w="1386" w:type="dxa"/>
            <w:noWrap/>
            <w:hideMark/>
          </w:tcPr>
          <w:p w14:paraId="4DA02997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1,615205099</w:t>
            </w:r>
          </w:p>
        </w:tc>
        <w:tc>
          <w:tcPr>
            <w:tcW w:w="1461" w:type="dxa"/>
            <w:noWrap/>
            <w:hideMark/>
          </w:tcPr>
          <w:p w14:paraId="14686D69" w14:textId="77777777" w:rsidR="003B52DC" w:rsidRPr="003B52DC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3,478505426</w:t>
            </w:r>
          </w:p>
        </w:tc>
      </w:tr>
      <w:tr w:rsidR="003B52DC" w:rsidRPr="003B52DC" w14:paraId="442C0098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noWrap/>
            <w:hideMark/>
          </w:tcPr>
          <w:p w14:paraId="1E91CBA0" w14:textId="77777777" w:rsidR="003B52DC" w:rsidRPr="003B52DC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14:paraId="5A3D7F2F" w14:textId="77777777" w:rsidR="003B52DC" w:rsidRPr="003B52DC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008" w:type="dxa"/>
            <w:noWrap/>
            <w:hideMark/>
          </w:tcPr>
          <w:p w14:paraId="0445018C" w14:textId="77777777" w:rsidR="003B52DC" w:rsidRPr="003B52DC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207" w:type="dxa"/>
            <w:noWrap/>
            <w:hideMark/>
          </w:tcPr>
          <w:p w14:paraId="665918AC" w14:textId="77777777" w:rsidR="003B52DC" w:rsidRPr="003B52DC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03145CE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1,027539993</w:t>
            </w:r>
          </w:p>
        </w:tc>
        <w:tc>
          <w:tcPr>
            <w:tcW w:w="1386" w:type="dxa"/>
            <w:noWrap/>
            <w:hideMark/>
          </w:tcPr>
          <w:p w14:paraId="3F3C91F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1,762132325</w:t>
            </w:r>
          </w:p>
        </w:tc>
        <w:tc>
          <w:tcPr>
            <w:tcW w:w="1461" w:type="dxa"/>
            <w:noWrap/>
            <w:hideMark/>
          </w:tcPr>
          <w:p w14:paraId="11B76861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4,333046847</w:t>
            </w:r>
          </w:p>
        </w:tc>
      </w:tr>
    </w:tbl>
    <w:p w14:paraId="6205FE2D" w14:textId="77777777" w:rsidR="003C19F0" w:rsidRDefault="003C19F0" w:rsidP="007D4327">
      <w:pPr>
        <w:rPr>
          <w:color w:val="auto"/>
        </w:rPr>
      </w:pPr>
    </w:p>
    <w:p w14:paraId="3D16BE28" w14:textId="77777777" w:rsidR="003C19F0" w:rsidRDefault="003C19F0" w:rsidP="007D4327">
      <w:pPr>
        <w:rPr>
          <w:color w:val="auto"/>
        </w:rPr>
      </w:pPr>
    </w:p>
    <w:p w14:paraId="6B0264B6" w14:textId="77777777" w:rsidR="003B52DC" w:rsidRDefault="003B52DC" w:rsidP="007D4327">
      <w:pPr>
        <w:rPr>
          <w:color w:val="auto"/>
        </w:rPr>
      </w:pPr>
    </w:p>
    <w:p w14:paraId="7485AB53" w14:textId="77777777" w:rsidR="003B52DC" w:rsidRDefault="003B52DC" w:rsidP="003B52DC">
      <w:pPr>
        <w:ind w:left="360"/>
        <w:rPr>
          <w:color w:val="auto"/>
        </w:rPr>
      </w:pPr>
    </w:p>
    <w:p w14:paraId="7C60D9D6" w14:textId="77777777" w:rsidR="003B52DC" w:rsidRDefault="003B52DC" w:rsidP="003B52DC">
      <w:pPr>
        <w:ind w:left="360"/>
        <w:rPr>
          <w:color w:val="auto"/>
        </w:rPr>
      </w:pPr>
    </w:p>
    <w:p w14:paraId="37DA6051" w14:textId="77777777" w:rsidR="003B52DC" w:rsidRDefault="003B52DC" w:rsidP="003B52DC">
      <w:pPr>
        <w:ind w:left="360"/>
        <w:rPr>
          <w:color w:val="auto"/>
        </w:rPr>
      </w:pPr>
    </w:p>
    <w:p w14:paraId="5C95654C" w14:textId="77777777" w:rsidR="003B52DC" w:rsidRDefault="003B52DC" w:rsidP="003B52DC">
      <w:pPr>
        <w:ind w:left="360"/>
        <w:rPr>
          <w:color w:val="auto"/>
        </w:rPr>
      </w:pPr>
    </w:p>
    <w:p w14:paraId="32DEB57A" w14:textId="4FADE0C9" w:rsidR="003C19F0" w:rsidRPr="003B52DC" w:rsidRDefault="003C19F0" w:rsidP="003B52DC">
      <w:pPr>
        <w:pStyle w:val="Prrafodelista"/>
        <w:numPr>
          <w:ilvl w:val="0"/>
          <w:numId w:val="4"/>
        </w:numPr>
        <w:rPr>
          <w:color w:val="auto"/>
        </w:rPr>
      </w:pPr>
      <w:r w:rsidRPr="003B52DC">
        <w:rPr>
          <w:color w:val="auto"/>
        </w:rPr>
        <w:t xml:space="preserve">Algoritmo 2: </w:t>
      </w:r>
    </w:p>
    <w:p w14:paraId="637E6775" w14:textId="77777777" w:rsidR="003B52DC" w:rsidRPr="003B52DC" w:rsidRDefault="003B52DC" w:rsidP="003B52DC">
      <w:pPr>
        <w:ind w:left="360"/>
        <w:rPr>
          <w:color w:val="auto"/>
        </w:rPr>
      </w:pPr>
    </w:p>
    <w:tbl>
      <w:tblPr>
        <w:tblStyle w:val="Tablanormal1"/>
        <w:tblpPr w:leftFromText="141" w:rightFromText="141" w:vertAnchor="text" w:horzAnchor="margin" w:tblpXSpec="center" w:tblpY="-46"/>
        <w:tblW w:w="11775" w:type="dxa"/>
        <w:tblLook w:val="04A0" w:firstRow="1" w:lastRow="0" w:firstColumn="1" w:lastColumn="0" w:noHBand="0" w:noVBand="1"/>
      </w:tblPr>
      <w:tblGrid>
        <w:gridCol w:w="1854"/>
        <w:gridCol w:w="1540"/>
        <w:gridCol w:w="1984"/>
        <w:gridCol w:w="2182"/>
        <w:gridCol w:w="1386"/>
        <w:gridCol w:w="1388"/>
        <w:gridCol w:w="1443"/>
      </w:tblGrid>
      <w:tr w:rsidR="003B52DC" w:rsidRPr="003C19F0" w14:paraId="4EFF3400" w14:textId="77777777" w:rsidTr="003B5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0AAFC8A1" w14:textId="77777777" w:rsidR="003B52DC" w:rsidRPr="003C19F0" w:rsidRDefault="003B52DC" w:rsidP="003B52D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40" w:type="dxa"/>
            <w:noWrap/>
            <w:hideMark/>
          </w:tcPr>
          <w:p w14:paraId="14B08B54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1984" w:type="dxa"/>
            <w:noWrap/>
            <w:hideMark/>
          </w:tcPr>
          <w:p w14:paraId="53DDC9E4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182" w:type="dxa"/>
            <w:noWrap/>
            <w:hideMark/>
          </w:tcPr>
          <w:p w14:paraId="7E970864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  <w:tc>
          <w:tcPr>
            <w:tcW w:w="1386" w:type="dxa"/>
            <w:noWrap/>
            <w:hideMark/>
          </w:tcPr>
          <w:p w14:paraId="0329D8FF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</w:p>
        </w:tc>
        <w:tc>
          <w:tcPr>
            <w:tcW w:w="1386" w:type="dxa"/>
            <w:noWrap/>
            <w:hideMark/>
          </w:tcPr>
          <w:p w14:paraId="77765B11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Asig</w:t>
            </w:r>
            <w:proofErr w:type="spellEnd"/>
          </w:p>
        </w:tc>
        <w:tc>
          <w:tcPr>
            <w:tcW w:w="1443" w:type="dxa"/>
            <w:noWrap/>
            <w:hideMark/>
          </w:tcPr>
          <w:p w14:paraId="1290905E" w14:textId="77777777" w:rsidR="003B52DC" w:rsidRPr="003C19F0" w:rsidRDefault="003B52DC" w:rsidP="003B5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3B52DC" w:rsidRPr="003C19F0" w14:paraId="2277BAC2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2F7AB347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40" w:type="dxa"/>
            <w:noWrap/>
            <w:hideMark/>
          </w:tcPr>
          <w:p w14:paraId="113C6504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39443223</w:t>
            </w:r>
          </w:p>
        </w:tc>
        <w:tc>
          <w:tcPr>
            <w:tcW w:w="1984" w:type="dxa"/>
            <w:noWrap/>
            <w:hideMark/>
          </w:tcPr>
          <w:p w14:paraId="54FC031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78748328</w:t>
            </w:r>
          </w:p>
        </w:tc>
        <w:tc>
          <w:tcPr>
            <w:tcW w:w="2182" w:type="dxa"/>
            <w:noWrap/>
            <w:hideMark/>
          </w:tcPr>
          <w:p w14:paraId="630FBC3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78150000</w:t>
            </w:r>
          </w:p>
        </w:tc>
        <w:tc>
          <w:tcPr>
            <w:tcW w:w="1386" w:type="dxa"/>
            <w:noWrap/>
            <w:hideMark/>
          </w:tcPr>
          <w:p w14:paraId="6DB42D32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0,39443223</w:t>
            </w:r>
          </w:p>
        </w:tc>
        <w:tc>
          <w:tcPr>
            <w:tcW w:w="1386" w:type="dxa"/>
            <w:noWrap/>
            <w:hideMark/>
          </w:tcPr>
          <w:p w14:paraId="3436BF3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0,78748328</w:t>
            </w:r>
          </w:p>
        </w:tc>
        <w:tc>
          <w:tcPr>
            <w:tcW w:w="1443" w:type="dxa"/>
            <w:noWrap/>
            <w:hideMark/>
          </w:tcPr>
          <w:p w14:paraId="33536C8A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0,7815</w:t>
            </w:r>
          </w:p>
        </w:tc>
      </w:tr>
      <w:tr w:rsidR="003B52DC" w:rsidRPr="003C19F0" w14:paraId="3CA5B2F7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6446909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40" w:type="dxa"/>
            <w:noWrap/>
            <w:hideMark/>
          </w:tcPr>
          <w:p w14:paraId="697E5FD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158132881</w:t>
            </w:r>
          </w:p>
        </w:tc>
        <w:tc>
          <w:tcPr>
            <w:tcW w:w="1984" w:type="dxa"/>
            <w:noWrap/>
            <w:hideMark/>
          </w:tcPr>
          <w:p w14:paraId="302F0E86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315358899</w:t>
            </w:r>
          </w:p>
        </w:tc>
        <w:tc>
          <w:tcPr>
            <w:tcW w:w="2182" w:type="dxa"/>
            <w:noWrap/>
            <w:hideMark/>
          </w:tcPr>
          <w:p w14:paraId="184D0199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367700000</w:t>
            </w:r>
          </w:p>
        </w:tc>
        <w:tc>
          <w:tcPr>
            <w:tcW w:w="1386" w:type="dxa"/>
            <w:noWrap/>
            <w:hideMark/>
          </w:tcPr>
          <w:p w14:paraId="5D431908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0,395332203</w:t>
            </w:r>
          </w:p>
        </w:tc>
        <w:tc>
          <w:tcPr>
            <w:tcW w:w="1386" w:type="dxa"/>
            <w:noWrap/>
            <w:hideMark/>
          </w:tcPr>
          <w:p w14:paraId="72242890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0,788397248</w:t>
            </w:r>
          </w:p>
        </w:tc>
        <w:tc>
          <w:tcPr>
            <w:tcW w:w="1443" w:type="dxa"/>
            <w:noWrap/>
            <w:hideMark/>
          </w:tcPr>
          <w:p w14:paraId="7035024A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0,91925</w:t>
            </w:r>
          </w:p>
        </w:tc>
      </w:tr>
      <w:tr w:rsidR="003B52DC" w:rsidRPr="003C19F0" w14:paraId="5E92A588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BCF7EBB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40" w:type="dxa"/>
            <w:noWrap/>
            <w:hideMark/>
          </w:tcPr>
          <w:p w14:paraId="223D8CF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354742380</w:t>
            </w:r>
          </w:p>
        </w:tc>
        <w:tc>
          <w:tcPr>
            <w:tcW w:w="1984" w:type="dxa"/>
            <w:noWrap/>
            <w:hideMark/>
          </w:tcPr>
          <w:p w14:paraId="2E55F96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708249514</w:t>
            </w:r>
          </w:p>
        </w:tc>
        <w:tc>
          <w:tcPr>
            <w:tcW w:w="2182" w:type="dxa"/>
            <w:noWrap/>
            <w:hideMark/>
          </w:tcPr>
          <w:p w14:paraId="334DF987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829000000</w:t>
            </w:r>
          </w:p>
        </w:tc>
        <w:tc>
          <w:tcPr>
            <w:tcW w:w="1386" w:type="dxa"/>
            <w:noWrap/>
            <w:hideMark/>
          </w:tcPr>
          <w:p w14:paraId="516A755A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0,3941582</w:t>
            </w:r>
          </w:p>
        </w:tc>
        <w:tc>
          <w:tcPr>
            <w:tcW w:w="1386" w:type="dxa"/>
            <w:noWrap/>
            <w:hideMark/>
          </w:tcPr>
          <w:p w14:paraId="7C24D83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0,786943904</w:t>
            </w:r>
          </w:p>
        </w:tc>
        <w:tc>
          <w:tcPr>
            <w:tcW w:w="1443" w:type="dxa"/>
            <w:noWrap/>
            <w:hideMark/>
          </w:tcPr>
          <w:p w14:paraId="2C875347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0,921111111</w:t>
            </w:r>
          </w:p>
        </w:tc>
      </w:tr>
      <w:tr w:rsidR="003B52DC" w:rsidRPr="003C19F0" w14:paraId="21D9C3E2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AE52AF9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40" w:type="dxa"/>
            <w:noWrap/>
            <w:hideMark/>
          </w:tcPr>
          <w:p w14:paraId="04AE60C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629806868</w:t>
            </w:r>
          </w:p>
        </w:tc>
        <w:tc>
          <w:tcPr>
            <w:tcW w:w="1984" w:type="dxa"/>
            <w:noWrap/>
            <w:hideMark/>
          </w:tcPr>
          <w:p w14:paraId="30C2C53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1258012899</w:t>
            </w:r>
          </w:p>
        </w:tc>
        <w:tc>
          <w:tcPr>
            <w:tcW w:w="2182" w:type="dxa"/>
            <w:noWrap/>
            <w:hideMark/>
          </w:tcPr>
          <w:p w14:paraId="3B13FD62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1481650000</w:t>
            </w:r>
          </w:p>
        </w:tc>
        <w:tc>
          <w:tcPr>
            <w:tcW w:w="1386" w:type="dxa"/>
            <w:noWrap/>
            <w:hideMark/>
          </w:tcPr>
          <w:p w14:paraId="08EC79D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0,393629293</w:t>
            </w:r>
          </w:p>
        </w:tc>
        <w:tc>
          <w:tcPr>
            <w:tcW w:w="1386" w:type="dxa"/>
            <w:noWrap/>
            <w:hideMark/>
          </w:tcPr>
          <w:p w14:paraId="730BBDEB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0,786258062</w:t>
            </w:r>
          </w:p>
        </w:tc>
        <w:tc>
          <w:tcPr>
            <w:tcW w:w="1443" w:type="dxa"/>
            <w:noWrap/>
            <w:hideMark/>
          </w:tcPr>
          <w:p w14:paraId="2481C7C6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0,92603125</w:t>
            </w:r>
          </w:p>
        </w:tc>
      </w:tr>
      <w:tr w:rsidR="003B52DC" w:rsidRPr="003C19F0" w14:paraId="1142C2F7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3A3C7D7C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40" w:type="dxa"/>
            <w:noWrap/>
            <w:hideMark/>
          </w:tcPr>
          <w:p w14:paraId="3DA6C35B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985213507</w:t>
            </w:r>
          </w:p>
        </w:tc>
        <w:tc>
          <w:tcPr>
            <w:tcW w:w="1984" w:type="dxa"/>
            <w:noWrap/>
            <w:hideMark/>
          </w:tcPr>
          <w:p w14:paraId="41A15492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1968005009</w:t>
            </w:r>
          </w:p>
        </w:tc>
        <w:tc>
          <w:tcPr>
            <w:tcW w:w="2182" w:type="dxa"/>
            <w:noWrap/>
            <w:hideMark/>
          </w:tcPr>
          <w:p w14:paraId="65364F10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2324200000</w:t>
            </w:r>
          </w:p>
        </w:tc>
        <w:tc>
          <w:tcPr>
            <w:tcW w:w="1386" w:type="dxa"/>
            <w:noWrap/>
            <w:hideMark/>
          </w:tcPr>
          <w:p w14:paraId="6F83F37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0,394085403</w:t>
            </w:r>
          </w:p>
        </w:tc>
        <w:tc>
          <w:tcPr>
            <w:tcW w:w="1386" w:type="dxa"/>
            <w:noWrap/>
            <w:hideMark/>
          </w:tcPr>
          <w:p w14:paraId="342060EB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0,787202004</w:t>
            </w:r>
          </w:p>
        </w:tc>
        <w:tc>
          <w:tcPr>
            <w:tcW w:w="1443" w:type="dxa"/>
            <w:noWrap/>
            <w:hideMark/>
          </w:tcPr>
          <w:p w14:paraId="5932E9D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0,92968</w:t>
            </w:r>
          </w:p>
        </w:tc>
      </w:tr>
      <w:tr w:rsidR="003B52DC" w:rsidRPr="003C19F0" w14:paraId="1384C84A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493E44FD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40" w:type="dxa"/>
            <w:noWrap/>
            <w:hideMark/>
          </w:tcPr>
          <w:p w14:paraId="74E96DC8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1418606757</w:t>
            </w:r>
          </w:p>
        </w:tc>
        <w:tc>
          <w:tcPr>
            <w:tcW w:w="1984" w:type="dxa"/>
            <w:noWrap/>
            <w:hideMark/>
          </w:tcPr>
          <w:p w14:paraId="3A25839F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2832826343</w:t>
            </w:r>
          </w:p>
        </w:tc>
        <w:tc>
          <w:tcPr>
            <w:tcW w:w="2182" w:type="dxa"/>
            <w:noWrap/>
            <w:hideMark/>
          </w:tcPr>
          <w:p w14:paraId="4C374F3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3349050000</w:t>
            </w:r>
          </w:p>
        </w:tc>
        <w:tc>
          <w:tcPr>
            <w:tcW w:w="1386" w:type="dxa"/>
            <w:noWrap/>
            <w:hideMark/>
          </w:tcPr>
          <w:p w14:paraId="00E7C742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0,394057433</w:t>
            </w:r>
          </w:p>
        </w:tc>
        <w:tc>
          <w:tcPr>
            <w:tcW w:w="1386" w:type="dxa"/>
            <w:noWrap/>
            <w:hideMark/>
          </w:tcPr>
          <w:p w14:paraId="56D3D84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0,786896206</w:t>
            </w:r>
          </w:p>
        </w:tc>
        <w:tc>
          <w:tcPr>
            <w:tcW w:w="1443" w:type="dxa"/>
            <w:noWrap/>
            <w:hideMark/>
          </w:tcPr>
          <w:p w14:paraId="181C5F68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0,930291667</w:t>
            </w:r>
          </w:p>
        </w:tc>
      </w:tr>
      <w:tr w:rsidR="003B52DC" w:rsidRPr="003C19F0" w14:paraId="24E3C08A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8047880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40" w:type="dxa"/>
            <w:noWrap/>
            <w:hideMark/>
          </w:tcPr>
          <w:p w14:paraId="0E8FBA7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1931602346</w:t>
            </w:r>
          </w:p>
        </w:tc>
        <w:tc>
          <w:tcPr>
            <w:tcW w:w="1984" w:type="dxa"/>
            <w:noWrap/>
            <w:hideMark/>
          </w:tcPr>
          <w:p w14:paraId="3AF22E2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3862090775</w:t>
            </w:r>
          </w:p>
        </w:tc>
        <w:tc>
          <w:tcPr>
            <w:tcW w:w="2182" w:type="dxa"/>
            <w:noWrap/>
            <w:hideMark/>
          </w:tcPr>
          <w:p w14:paraId="77E1080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4564850000</w:t>
            </w:r>
          </w:p>
        </w:tc>
        <w:tc>
          <w:tcPr>
            <w:tcW w:w="1386" w:type="dxa"/>
            <w:noWrap/>
            <w:hideMark/>
          </w:tcPr>
          <w:p w14:paraId="0EFDAC11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0,39420456</w:t>
            </w:r>
          </w:p>
        </w:tc>
        <w:tc>
          <w:tcPr>
            <w:tcW w:w="1386" w:type="dxa"/>
            <w:noWrap/>
            <w:hideMark/>
          </w:tcPr>
          <w:p w14:paraId="34BED29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0,788181791</w:t>
            </w:r>
          </w:p>
        </w:tc>
        <w:tc>
          <w:tcPr>
            <w:tcW w:w="1443" w:type="dxa"/>
            <w:noWrap/>
            <w:hideMark/>
          </w:tcPr>
          <w:p w14:paraId="17A15FC5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0,931602041</w:t>
            </w:r>
          </w:p>
        </w:tc>
      </w:tr>
      <w:tr w:rsidR="003B52DC" w:rsidRPr="003C19F0" w14:paraId="0F12FEFF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505E3BE8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40" w:type="dxa"/>
            <w:noWrap/>
            <w:hideMark/>
          </w:tcPr>
          <w:p w14:paraId="4A2D21F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2521462430</w:t>
            </w:r>
          </w:p>
        </w:tc>
        <w:tc>
          <w:tcPr>
            <w:tcW w:w="1984" w:type="dxa"/>
            <w:noWrap/>
            <w:hideMark/>
          </w:tcPr>
          <w:p w14:paraId="407C4BFB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5040283928</w:t>
            </w:r>
          </w:p>
        </w:tc>
        <w:tc>
          <w:tcPr>
            <w:tcW w:w="2182" w:type="dxa"/>
            <w:noWrap/>
            <w:hideMark/>
          </w:tcPr>
          <w:p w14:paraId="7B7BBAD1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5988400000</w:t>
            </w:r>
          </w:p>
        </w:tc>
        <w:tc>
          <w:tcPr>
            <w:tcW w:w="1386" w:type="dxa"/>
            <w:noWrap/>
            <w:hideMark/>
          </w:tcPr>
          <w:p w14:paraId="54BACD93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0,393978505</w:t>
            </w:r>
          </w:p>
        </w:tc>
        <w:tc>
          <w:tcPr>
            <w:tcW w:w="1386" w:type="dxa"/>
            <w:noWrap/>
            <w:hideMark/>
          </w:tcPr>
          <w:p w14:paraId="1D6D5EB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0,787544364</w:t>
            </w:r>
          </w:p>
        </w:tc>
        <w:tc>
          <w:tcPr>
            <w:tcW w:w="1443" w:type="dxa"/>
            <w:noWrap/>
            <w:hideMark/>
          </w:tcPr>
          <w:p w14:paraId="07D84671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0,9356875</w:t>
            </w:r>
          </w:p>
        </w:tc>
      </w:tr>
      <w:tr w:rsidR="003B52DC" w:rsidRPr="003C19F0" w14:paraId="554B54D6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66CD3AFA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40" w:type="dxa"/>
            <w:noWrap/>
            <w:hideMark/>
          </w:tcPr>
          <w:p w14:paraId="6A5C6774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3194401800</w:t>
            </w:r>
          </w:p>
        </w:tc>
        <w:tc>
          <w:tcPr>
            <w:tcW w:w="1984" w:type="dxa"/>
            <w:noWrap/>
            <w:hideMark/>
          </w:tcPr>
          <w:p w14:paraId="75F9B6C9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6385629590</w:t>
            </w:r>
          </w:p>
        </w:tc>
        <w:tc>
          <w:tcPr>
            <w:tcW w:w="2182" w:type="dxa"/>
            <w:noWrap/>
            <w:hideMark/>
          </w:tcPr>
          <w:p w14:paraId="07E64192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7534300000</w:t>
            </w:r>
          </w:p>
        </w:tc>
        <w:tc>
          <w:tcPr>
            <w:tcW w:w="1386" w:type="dxa"/>
            <w:noWrap/>
            <w:hideMark/>
          </w:tcPr>
          <w:p w14:paraId="276E3DF4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0,394370593</w:t>
            </w:r>
          </w:p>
        </w:tc>
        <w:tc>
          <w:tcPr>
            <w:tcW w:w="1386" w:type="dxa"/>
            <w:noWrap/>
            <w:hideMark/>
          </w:tcPr>
          <w:p w14:paraId="4B4B9128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0,788349332</w:t>
            </w:r>
          </w:p>
        </w:tc>
        <w:tc>
          <w:tcPr>
            <w:tcW w:w="1443" w:type="dxa"/>
            <w:noWrap/>
            <w:hideMark/>
          </w:tcPr>
          <w:p w14:paraId="2D0C8B5E" w14:textId="77777777" w:rsidR="003B52DC" w:rsidRPr="003C19F0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0,930160494</w:t>
            </w:r>
          </w:p>
        </w:tc>
      </w:tr>
      <w:tr w:rsidR="003B52DC" w:rsidRPr="003C19F0" w14:paraId="3A70C219" w14:textId="77777777" w:rsidTr="003B52D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46027EB7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40" w:type="dxa"/>
            <w:noWrap/>
            <w:hideMark/>
          </w:tcPr>
          <w:p w14:paraId="68C41EAD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3940468840</w:t>
            </w:r>
          </w:p>
        </w:tc>
        <w:tc>
          <w:tcPr>
            <w:tcW w:w="1984" w:type="dxa"/>
            <w:noWrap/>
            <w:hideMark/>
          </w:tcPr>
          <w:p w14:paraId="46D9B7C7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7878875497</w:t>
            </w:r>
          </w:p>
        </w:tc>
        <w:tc>
          <w:tcPr>
            <w:tcW w:w="2182" w:type="dxa"/>
            <w:noWrap/>
            <w:hideMark/>
          </w:tcPr>
          <w:p w14:paraId="296C1A79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9286550000</w:t>
            </w:r>
          </w:p>
        </w:tc>
        <w:tc>
          <w:tcPr>
            <w:tcW w:w="1386" w:type="dxa"/>
            <w:noWrap/>
            <w:hideMark/>
          </w:tcPr>
          <w:p w14:paraId="33404AE1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0,394046884</w:t>
            </w:r>
          </w:p>
        </w:tc>
        <w:tc>
          <w:tcPr>
            <w:tcW w:w="1386" w:type="dxa"/>
            <w:noWrap/>
            <w:hideMark/>
          </w:tcPr>
          <w:p w14:paraId="4485790C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0,78788755</w:t>
            </w:r>
          </w:p>
        </w:tc>
        <w:tc>
          <w:tcPr>
            <w:tcW w:w="1443" w:type="dxa"/>
            <w:noWrap/>
            <w:hideMark/>
          </w:tcPr>
          <w:p w14:paraId="4F819CFF" w14:textId="77777777" w:rsidR="003B52DC" w:rsidRPr="003C19F0" w:rsidRDefault="003B52DC" w:rsidP="003B5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3C19F0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0,928655</w:t>
            </w:r>
          </w:p>
        </w:tc>
      </w:tr>
      <w:tr w:rsidR="003B52DC" w:rsidRPr="003C19F0" w14:paraId="3D998FFD" w14:textId="77777777" w:rsidTr="003B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noWrap/>
            <w:hideMark/>
          </w:tcPr>
          <w:p w14:paraId="12D2FC4C" w14:textId="77777777" w:rsidR="003B52DC" w:rsidRPr="003C19F0" w:rsidRDefault="003B52DC" w:rsidP="003B52D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40" w:type="dxa"/>
            <w:noWrap/>
            <w:hideMark/>
          </w:tcPr>
          <w:p w14:paraId="4325A076" w14:textId="77777777" w:rsidR="003B52DC" w:rsidRPr="003C19F0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noWrap/>
            <w:hideMark/>
          </w:tcPr>
          <w:p w14:paraId="1589B931" w14:textId="77777777" w:rsidR="003B52DC" w:rsidRPr="003C19F0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182" w:type="dxa"/>
            <w:noWrap/>
            <w:hideMark/>
          </w:tcPr>
          <w:p w14:paraId="5F925CF9" w14:textId="77777777" w:rsidR="003B52DC" w:rsidRPr="003C19F0" w:rsidRDefault="003B52DC" w:rsidP="003B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0D05A3F0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0,39422953</w:t>
            </w:r>
          </w:p>
        </w:tc>
        <w:tc>
          <w:tcPr>
            <w:tcW w:w="1386" w:type="dxa"/>
            <w:noWrap/>
            <w:hideMark/>
          </w:tcPr>
          <w:p w14:paraId="2C6EDBBF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0,787514374</w:t>
            </w:r>
          </w:p>
        </w:tc>
        <w:tc>
          <w:tcPr>
            <w:tcW w:w="1443" w:type="dxa"/>
            <w:noWrap/>
            <w:hideMark/>
          </w:tcPr>
          <w:p w14:paraId="33F0F2A6" w14:textId="77777777" w:rsidR="003B52DC" w:rsidRPr="003B52DC" w:rsidRDefault="003B52DC" w:rsidP="003B5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0,913396906</w:t>
            </w:r>
          </w:p>
        </w:tc>
      </w:tr>
    </w:tbl>
    <w:p w14:paraId="379C0B4A" w14:textId="77777777" w:rsidR="00EF6AF9" w:rsidRDefault="00EF6AF9" w:rsidP="007D4327">
      <w:pPr>
        <w:rPr>
          <w:color w:val="auto"/>
        </w:rPr>
      </w:pPr>
    </w:p>
    <w:p w14:paraId="11F08B76" w14:textId="591BD3D6" w:rsidR="00EF6AF9" w:rsidRDefault="00EF6AF9" w:rsidP="00EF6AF9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3:</w:t>
      </w:r>
    </w:p>
    <w:p w14:paraId="7F9A8544" w14:textId="77777777" w:rsidR="003B52DC" w:rsidRDefault="003B52DC" w:rsidP="003B52DC">
      <w:pPr>
        <w:pStyle w:val="Prrafodelista"/>
        <w:rPr>
          <w:color w:val="auto"/>
        </w:rPr>
      </w:pPr>
    </w:p>
    <w:tbl>
      <w:tblPr>
        <w:tblStyle w:val="Tablanormal1"/>
        <w:tblW w:w="11951" w:type="dxa"/>
        <w:tblInd w:w="-1012" w:type="dxa"/>
        <w:tblLook w:val="04A0" w:firstRow="1" w:lastRow="0" w:firstColumn="1" w:lastColumn="0" w:noHBand="0" w:noVBand="1"/>
      </w:tblPr>
      <w:tblGrid>
        <w:gridCol w:w="1889"/>
        <w:gridCol w:w="1572"/>
        <w:gridCol w:w="2023"/>
        <w:gridCol w:w="2224"/>
        <w:gridCol w:w="1388"/>
        <w:gridCol w:w="1388"/>
        <w:gridCol w:w="1471"/>
      </w:tblGrid>
      <w:tr w:rsidR="00EF6AF9" w:rsidRPr="00EF6AF9" w14:paraId="65B20C78" w14:textId="77777777" w:rsidTr="00EF6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0A7724BB" w14:textId="77777777" w:rsidR="00EF6AF9" w:rsidRPr="00EF6AF9" w:rsidRDefault="00EF6AF9" w:rsidP="00EF6A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Tamaño</w:t>
            </w:r>
          </w:p>
        </w:tc>
        <w:tc>
          <w:tcPr>
            <w:tcW w:w="1572" w:type="dxa"/>
            <w:noWrap/>
            <w:hideMark/>
          </w:tcPr>
          <w:p w14:paraId="17C8C04D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NumComp</w:t>
            </w:r>
            <w:proofErr w:type="spellEnd"/>
          </w:p>
        </w:tc>
        <w:tc>
          <w:tcPr>
            <w:tcW w:w="2023" w:type="dxa"/>
            <w:noWrap/>
            <w:hideMark/>
          </w:tcPr>
          <w:p w14:paraId="0B85FD74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NumAsign</w:t>
            </w:r>
            <w:proofErr w:type="spellEnd"/>
          </w:p>
        </w:tc>
        <w:tc>
          <w:tcPr>
            <w:tcW w:w="2224" w:type="dxa"/>
            <w:noWrap/>
            <w:hideMark/>
          </w:tcPr>
          <w:p w14:paraId="2E58F673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TiempoEmpleado</w:t>
            </w:r>
            <w:proofErr w:type="spellEnd"/>
          </w:p>
        </w:tc>
        <w:tc>
          <w:tcPr>
            <w:tcW w:w="1386" w:type="dxa"/>
            <w:noWrap/>
            <w:hideMark/>
          </w:tcPr>
          <w:p w14:paraId="25F3732B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Comp</w:t>
            </w:r>
            <w:proofErr w:type="spellEnd"/>
          </w:p>
        </w:tc>
        <w:tc>
          <w:tcPr>
            <w:tcW w:w="1386" w:type="dxa"/>
            <w:noWrap/>
            <w:hideMark/>
          </w:tcPr>
          <w:p w14:paraId="079606DA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Constante </w:t>
            </w:r>
            <w:proofErr w:type="spellStart"/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Asig</w:t>
            </w:r>
            <w:proofErr w:type="spellEnd"/>
          </w:p>
        </w:tc>
        <w:tc>
          <w:tcPr>
            <w:tcW w:w="1471" w:type="dxa"/>
            <w:noWrap/>
            <w:hideMark/>
          </w:tcPr>
          <w:p w14:paraId="21917E96" w14:textId="77777777" w:rsidR="00EF6AF9" w:rsidRPr="00EF6AF9" w:rsidRDefault="00EF6AF9" w:rsidP="00EF6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Constante Tiempo</w:t>
            </w:r>
          </w:p>
        </w:tc>
      </w:tr>
      <w:tr w:rsidR="00EF6AF9" w:rsidRPr="00EF6AF9" w14:paraId="6EF9450B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A953879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</w:t>
            </w:r>
          </w:p>
        </w:tc>
        <w:tc>
          <w:tcPr>
            <w:tcW w:w="1572" w:type="dxa"/>
            <w:noWrap/>
            <w:hideMark/>
          </w:tcPr>
          <w:p w14:paraId="49A474D7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126459</w:t>
            </w:r>
          </w:p>
        </w:tc>
        <w:tc>
          <w:tcPr>
            <w:tcW w:w="2023" w:type="dxa"/>
            <w:noWrap/>
            <w:hideMark/>
          </w:tcPr>
          <w:p w14:paraId="452331C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280593</w:t>
            </w:r>
          </w:p>
        </w:tc>
        <w:tc>
          <w:tcPr>
            <w:tcW w:w="2224" w:type="dxa"/>
            <w:noWrap/>
            <w:hideMark/>
          </w:tcPr>
          <w:p w14:paraId="72385DD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1600000</w:t>
            </w:r>
          </w:p>
        </w:tc>
        <w:tc>
          <w:tcPr>
            <w:tcW w:w="1386" w:type="dxa"/>
            <w:noWrap/>
            <w:hideMark/>
          </w:tcPr>
          <w:p w14:paraId="7774680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3,161475</w:t>
            </w:r>
          </w:p>
        </w:tc>
        <w:tc>
          <w:tcPr>
            <w:tcW w:w="1386" w:type="dxa"/>
            <w:noWrap/>
            <w:hideMark/>
          </w:tcPr>
          <w:p w14:paraId="47C6CE0C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471" w:type="dxa"/>
            <w:noWrap/>
            <w:hideMark/>
          </w:tcPr>
          <w:p w14:paraId="30DB7A8D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</w:t>
            </w:r>
          </w:p>
        </w:tc>
      </w:tr>
      <w:tr w:rsidR="00EF6AF9" w:rsidRPr="00EF6AF9" w14:paraId="6110B241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6BDA9E52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20000</w:t>
            </w:r>
          </w:p>
        </w:tc>
        <w:tc>
          <w:tcPr>
            <w:tcW w:w="1572" w:type="dxa"/>
            <w:noWrap/>
            <w:hideMark/>
          </w:tcPr>
          <w:p w14:paraId="3CF89C3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273926</w:t>
            </w:r>
          </w:p>
        </w:tc>
        <w:tc>
          <w:tcPr>
            <w:tcW w:w="2023" w:type="dxa"/>
            <w:noWrap/>
            <w:hideMark/>
          </w:tcPr>
          <w:p w14:paraId="288D972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603187</w:t>
            </w:r>
          </w:p>
        </w:tc>
        <w:tc>
          <w:tcPr>
            <w:tcW w:w="2224" w:type="dxa"/>
            <w:noWrap/>
            <w:hideMark/>
          </w:tcPr>
          <w:p w14:paraId="5AECEE0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2100000</w:t>
            </w:r>
          </w:p>
        </w:tc>
        <w:tc>
          <w:tcPr>
            <w:tcW w:w="1386" w:type="dxa"/>
            <w:noWrap/>
            <w:hideMark/>
          </w:tcPr>
          <w:p w14:paraId="4E74CFE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3,184423269</w:t>
            </w:r>
          </w:p>
        </w:tc>
        <w:tc>
          <w:tcPr>
            <w:tcW w:w="1386" w:type="dxa"/>
            <w:noWrap/>
            <w:hideMark/>
          </w:tcPr>
          <w:p w14:paraId="725965D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7,012122685</w:t>
            </w:r>
          </w:p>
        </w:tc>
        <w:tc>
          <w:tcPr>
            <w:tcW w:w="1471" w:type="dxa"/>
            <w:noWrap/>
            <w:hideMark/>
          </w:tcPr>
          <w:p w14:paraId="6AA54338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24,41275697</w:t>
            </w:r>
          </w:p>
        </w:tc>
      </w:tr>
      <w:tr w:rsidR="00EF6AF9" w:rsidRPr="00EF6AF9" w14:paraId="727E6869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8934B91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30000</w:t>
            </w:r>
          </w:p>
        </w:tc>
        <w:tc>
          <w:tcPr>
            <w:tcW w:w="1572" w:type="dxa"/>
            <w:noWrap/>
            <w:hideMark/>
          </w:tcPr>
          <w:p w14:paraId="25C6DF5B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429087</w:t>
            </w:r>
          </w:p>
        </w:tc>
        <w:tc>
          <w:tcPr>
            <w:tcW w:w="2023" w:type="dxa"/>
            <w:noWrap/>
            <w:hideMark/>
          </w:tcPr>
          <w:p w14:paraId="59736C3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939187</w:t>
            </w:r>
          </w:p>
        </w:tc>
        <w:tc>
          <w:tcPr>
            <w:tcW w:w="2224" w:type="dxa"/>
            <w:noWrap/>
            <w:hideMark/>
          </w:tcPr>
          <w:p w14:paraId="3C0A6E3D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2800000</w:t>
            </w:r>
          </w:p>
        </w:tc>
        <w:tc>
          <w:tcPr>
            <w:tcW w:w="1386" w:type="dxa"/>
            <w:noWrap/>
            <w:hideMark/>
          </w:tcPr>
          <w:p w14:paraId="7733FD36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3,194664425</w:t>
            </w:r>
          </w:p>
        </w:tc>
        <w:tc>
          <w:tcPr>
            <w:tcW w:w="1386" w:type="dxa"/>
            <w:noWrap/>
            <w:hideMark/>
          </w:tcPr>
          <w:p w14:paraId="208605C4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6,992491727</w:t>
            </w:r>
          </w:p>
        </w:tc>
        <w:tc>
          <w:tcPr>
            <w:tcW w:w="1471" w:type="dxa"/>
            <w:noWrap/>
            <w:hideMark/>
          </w:tcPr>
          <w:p w14:paraId="5098018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20,84672896</w:t>
            </w:r>
          </w:p>
        </w:tc>
      </w:tr>
      <w:tr w:rsidR="00EF6AF9" w:rsidRPr="00EF6AF9" w14:paraId="7883C334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67866F9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40000</w:t>
            </w:r>
          </w:p>
        </w:tc>
        <w:tc>
          <w:tcPr>
            <w:tcW w:w="1572" w:type="dxa"/>
            <w:noWrap/>
            <w:hideMark/>
          </w:tcPr>
          <w:p w14:paraId="04134EC7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589877</w:t>
            </w:r>
          </w:p>
        </w:tc>
        <w:tc>
          <w:tcPr>
            <w:tcW w:w="2023" w:type="dxa"/>
            <w:noWrap/>
            <w:hideMark/>
          </w:tcPr>
          <w:p w14:paraId="73C1E68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1290374</w:t>
            </w:r>
          </w:p>
        </w:tc>
        <w:tc>
          <w:tcPr>
            <w:tcW w:w="2224" w:type="dxa"/>
            <w:noWrap/>
            <w:hideMark/>
          </w:tcPr>
          <w:p w14:paraId="70B6D39D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4100000</w:t>
            </w:r>
          </w:p>
        </w:tc>
        <w:tc>
          <w:tcPr>
            <w:tcW w:w="1386" w:type="dxa"/>
            <w:noWrap/>
            <w:hideMark/>
          </w:tcPr>
          <w:p w14:paraId="30E11BF5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3,204418245</w:t>
            </w:r>
          </w:p>
        </w:tc>
        <w:tc>
          <w:tcPr>
            <w:tcW w:w="1386" w:type="dxa"/>
            <w:noWrap/>
            <w:hideMark/>
          </w:tcPr>
          <w:p w14:paraId="46FA4B7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7,009763032</w:t>
            </w:r>
          </w:p>
        </w:tc>
        <w:tc>
          <w:tcPr>
            <w:tcW w:w="1471" w:type="dxa"/>
            <w:noWrap/>
            <w:hideMark/>
          </w:tcPr>
          <w:p w14:paraId="0B2DD652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22,27263447</w:t>
            </w:r>
          </w:p>
        </w:tc>
      </w:tr>
      <w:tr w:rsidR="00EF6AF9" w:rsidRPr="00EF6AF9" w14:paraId="59782778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1E4A3AA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50000</w:t>
            </w:r>
          </w:p>
        </w:tc>
        <w:tc>
          <w:tcPr>
            <w:tcW w:w="1572" w:type="dxa"/>
            <w:noWrap/>
            <w:hideMark/>
          </w:tcPr>
          <w:p w14:paraId="6B67A1AC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754143</w:t>
            </w:r>
          </w:p>
        </w:tc>
        <w:tc>
          <w:tcPr>
            <w:tcW w:w="2023" w:type="dxa"/>
            <w:noWrap/>
            <w:hideMark/>
          </w:tcPr>
          <w:p w14:paraId="01B2398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1647374</w:t>
            </w:r>
          </w:p>
        </w:tc>
        <w:tc>
          <w:tcPr>
            <w:tcW w:w="2224" w:type="dxa"/>
            <w:noWrap/>
            <w:hideMark/>
          </w:tcPr>
          <w:p w14:paraId="2D549A46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5250000</w:t>
            </w:r>
          </w:p>
        </w:tc>
        <w:tc>
          <w:tcPr>
            <w:tcW w:w="1386" w:type="dxa"/>
            <w:noWrap/>
            <w:hideMark/>
          </w:tcPr>
          <w:p w14:paraId="21AF40CE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3,209822575</w:t>
            </w:r>
          </w:p>
        </w:tc>
        <w:tc>
          <w:tcPr>
            <w:tcW w:w="1386" w:type="dxa"/>
            <w:noWrap/>
            <w:hideMark/>
          </w:tcPr>
          <w:p w14:paraId="5B55F35B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7,011638714</w:t>
            </w:r>
          </w:p>
        </w:tc>
        <w:tc>
          <w:tcPr>
            <w:tcW w:w="1471" w:type="dxa"/>
            <w:noWrap/>
            <w:hideMark/>
          </w:tcPr>
          <w:p w14:paraId="0B65BFB5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22,34532246</w:t>
            </w:r>
          </w:p>
        </w:tc>
      </w:tr>
      <w:tr w:rsidR="00EF6AF9" w:rsidRPr="00EF6AF9" w14:paraId="670571C3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718F0094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60000</w:t>
            </w:r>
          </w:p>
        </w:tc>
        <w:tc>
          <w:tcPr>
            <w:tcW w:w="1572" w:type="dxa"/>
            <w:noWrap/>
            <w:hideMark/>
          </w:tcPr>
          <w:p w14:paraId="161633B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921081</w:t>
            </w:r>
          </w:p>
        </w:tc>
        <w:tc>
          <w:tcPr>
            <w:tcW w:w="2023" w:type="dxa"/>
            <w:noWrap/>
            <w:hideMark/>
          </w:tcPr>
          <w:p w14:paraId="6CCBAAC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2004374</w:t>
            </w:r>
          </w:p>
        </w:tc>
        <w:tc>
          <w:tcPr>
            <w:tcW w:w="2224" w:type="dxa"/>
            <w:noWrap/>
            <w:hideMark/>
          </w:tcPr>
          <w:p w14:paraId="5C64962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6500000</w:t>
            </w:r>
          </w:p>
        </w:tc>
        <w:tc>
          <w:tcPr>
            <w:tcW w:w="1386" w:type="dxa"/>
            <w:noWrap/>
            <w:hideMark/>
          </w:tcPr>
          <w:p w14:paraId="19E20136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3,212822114</w:t>
            </w:r>
          </w:p>
        </w:tc>
        <w:tc>
          <w:tcPr>
            <w:tcW w:w="1386" w:type="dxa"/>
            <w:noWrap/>
            <w:hideMark/>
          </w:tcPr>
          <w:p w14:paraId="0E552553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6,991455813</w:t>
            </w:r>
          </w:p>
        </w:tc>
        <w:tc>
          <w:tcPr>
            <w:tcW w:w="1471" w:type="dxa"/>
            <w:noWrap/>
            <w:hideMark/>
          </w:tcPr>
          <w:p w14:paraId="7385972C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22,67264631</w:t>
            </w:r>
          </w:p>
        </w:tc>
      </w:tr>
      <w:tr w:rsidR="00EF6AF9" w:rsidRPr="00EF6AF9" w14:paraId="65147ED2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6EA2C91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70000</w:t>
            </w:r>
          </w:p>
        </w:tc>
        <w:tc>
          <w:tcPr>
            <w:tcW w:w="1572" w:type="dxa"/>
            <w:noWrap/>
            <w:hideMark/>
          </w:tcPr>
          <w:p w14:paraId="70BC91A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1090902</w:t>
            </w:r>
          </w:p>
        </w:tc>
        <w:tc>
          <w:tcPr>
            <w:tcW w:w="2023" w:type="dxa"/>
            <w:noWrap/>
            <w:hideMark/>
          </w:tcPr>
          <w:p w14:paraId="0D2C07B0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2370748</w:t>
            </w:r>
          </w:p>
        </w:tc>
        <w:tc>
          <w:tcPr>
            <w:tcW w:w="2224" w:type="dxa"/>
            <w:noWrap/>
            <w:hideMark/>
          </w:tcPr>
          <w:p w14:paraId="6D2FACF2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8150000</w:t>
            </w:r>
          </w:p>
        </w:tc>
        <w:tc>
          <w:tcPr>
            <w:tcW w:w="1386" w:type="dxa"/>
            <w:noWrap/>
            <w:hideMark/>
          </w:tcPr>
          <w:p w14:paraId="590AC117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3,216511649</w:t>
            </w:r>
          </w:p>
        </w:tc>
        <w:tc>
          <w:tcPr>
            <w:tcW w:w="1386" w:type="dxa"/>
            <w:noWrap/>
            <w:hideMark/>
          </w:tcPr>
          <w:p w14:paraId="0C9E6EE4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6,990122448</w:t>
            </w:r>
          </w:p>
        </w:tc>
        <w:tc>
          <w:tcPr>
            <w:tcW w:w="1471" w:type="dxa"/>
            <w:noWrap/>
            <w:hideMark/>
          </w:tcPr>
          <w:p w14:paraId="3510EB02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24,03017864</w:t>
            </w:r>
          </w:p>
        </w:tc>
      </w:tr>
      <w:tr w:rsidR="00EF6AF9" w:rsidRPr="00EF6AF9" w14:paraId="3E6552D0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E5228FC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80000</w:t>
            </w:r>
          </w:p>
        </w:tc>
        <w:tc>
          <w:tcPr>
            <w:tcW w:w="1572" w:type="dxa"/>
            <w:noWrap/>
            <w:hideMark/>
          </w:tcPr>
          <w:p w14:paraId="10FB3E91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1263712</w:t>
            </w:r>
          </w:p>
        </w:tc>
        <w:tc>
          <w:tcPr>
            <w:tcW w:w="2023" w:type="dxa"/>
            <w:noWrap/>
            <w:hideMark/>
          </w:tcPr>
          <w:p w14:paraId="119BED30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2748748</w:t>
            </w:r>
          </w:p>
        </w:tc>
        <w:tc>
          <w:tcPr>
            <w:tcW w:w="2224" w:type="dxa"/>
            <w:noWrap/>
            <w:hideMark/>
          </w:tcPr>
          <w:p w14:paraId="25E6F9D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8850000</w:t>
            </w:r>
          </w:p>
        </w:tc>
        <w:tc>
          <w:tcPr>
            <w:tcW w:w="1386" w:type="dxa"/>
            <w:noWrap/>
            <w:hideMark/>
          </w:tcPr>
          <w:p w14:paraId="290C92AA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3,221723452</w:t>
            </w:r>
          </w:p>
        </w:tc>
        <w:tc>
          <w:tcPr>
            <w:tcW w:w="1386" w:type="dxa"/>
            <w:noWrap/>
            <w:hideMark/>
          </w:tcPr>
          <w:p w14:paraId="62635581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7,007693126</w:t>
            </w:r>
          </w:p>
        </w:tc>
        <w:tc>
          <w:tcPr>
            <w:tcW w:w="1471" w:type="dxa"/>
            <w:noWrap/>
            <w:hideMark/>
          </w:tcPr>
          <w:p w14:paraId="17D41639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22,56230261</w:t>
            </w:r>
          </w:p>
        </w:tc>
      </w:tr>
      <w:tr w:rsidR="00EF6AF9" w:rsidRPr="00EF6AF9" w14:paraId="7EAD0BA9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5026C1B0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90000</w:t>
            </w:r>
          </w:p>
        </w:tc>
        <w:tc>
          <w:tcPr>
            <w:tcW w:w="1572" w:type="dxa"/>
            <w:noWrap/>
            <w:hideMark/>
          </w:tcPr>
          <w:p w14:paraId="79E16BC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1437955</w:t>
            </w:r>
          </w:p>
        </w:tc>
        <w:tc>
          <w:tcPr>
            <w:tcW w:w="2023" w:type="dxa"/>
            <w:noWrap/>
            <w:hideMark/>
          </w:tcPr>
          <w:p w14:paraId="57EFBDC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3126748</w:t>
            </w:r>
          </w:p>
        </w:tc>
        <w:tc>
          <w:tcPr>
            <w:tcW w:w="2224" w:type="dxa"/>
            <w:noWrap/>
            <w:hideMark/>
          </w:tcPr>
          <w:p w14:paraId="234F6BA8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10250000</w:t>
            </w:r>
          </w:p>
        </w:tc>
        <w:tc>
          <w:tcPr>
            <w:tcW w:w="1386" w:type="dxa"/>
            <w:noWrap/>
            <w:hideMark/>
          </w:tcPr>
          <w:p w14:paraId="38E1DE0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3,224968852</w:t>
            </w:r>
          </w:p>
        </w:tc>
        <w:tc>
          <w:tcPr>
            <w:tcW w:w="1386" w:type="dxa"/>
            <w:noWrap/>
            <w:hideMark/>
          </w:tcPr>
          <w:p w14:paraId="4C0E9B43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7,012503804</w:t>
            </w:r>
          </w:p>
        </w:tc>
        <w:tc>
          <w:tcPr>
            <w:tcW w:w="1471" w:type="dxa"/>
            <w:noWrap/>
            <w:hideMark/>
          </w:tcPr>
          <w:p w14:paraId="67673D71" w14:textId="77777777" w:rsidR="00EF6AF9" w:rsidRPr="00EF6AF9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22,98815382</w:t>
            </w:r>
          </w:p>
        </w:tc>
      </w:tr>
      <w:tr w:rsidR="00EF6AF9" w:rsidRPr="00EF6AF9" w14:paraId="6C298F93" w14:textId="77777777" w:rsidTr="00EF6AF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4FA55D03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</w:t>
            </w:r>
          </w:p>
        </w:tc>
        <w:tc>
          <w:tcPr>
            <w:tcW w:w="1572" w:type="dxa"/>
            <w:noWrap/>
            <w:hideMark/>
          </w:tcPr>
          <w:p w14:paraId="15EE176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1613199</w:t>
            </w:r>
          </w:p>
        </w:tc>
        <w:tc>
          <w:tcPr>
            <w:tcW w:w="2023" w:type="dxa"/>
            <w:noWrap/>
            <w:hideMark/>
          </w:tcPr>
          <w:p w14:paraId="6A059A8B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3504748</w:t>
            </w:r>
          </w:p>
        </w:tc>
        <w:tc>
          <w:tcPr>
            <w:tcW w:w="2224" w:type="dxa"/>
            <w:noWrap/>
            <w:hideMark/>
          </w:tcPr>
          <w:p w14:paraId="7406C08D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11250000</w:t>
            </w:r>
          </w:p>
        </w:tc>
        <w:tc>
          <w:tcPr>
            <w:tcW w:w="1386" w:type="dxa"/>
            <w:noWrap/>
            <w:hideMark/>
          </w:tcPr>
          <w:p w14:paraId="4215DD4E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3,226398</w:t>
            </w:r>
          </w:p>
        </w:tc>
        <w:tc>
          <w:tcPr>
            <w:tcW w:w="1386" w:type="dxa"/>
            <w:noWrap/>
            <w:hideMark/>
          </w:tcPr>
          <w:p w14:paraId="5BD7CB62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7,009496</w:t>
            </w:r>
          </w:p>
        </w:tc>
        <w:tc>
          <w:tcPr>
            <w:tcW w:w="1471" w:type="dxa"/>
            <w:noWrap/>
            <w:hideMark/>
          </w:tcPr>
          <w:p w14:paraId="00A24479" w14:textId="77777777" w:rsidR="00EF6AF9" w:rsidRPr="00EF6AF9" w:rsidRDefault="00EF6AF9" w:rsidP="00EF6A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EF6AF9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22,5</w:t>
            </w:r>
          </w:p>
        </w:tc>
      </w:tr>
      <w:tr w:rsidR="00EF6AF9" w:rsidRPr="00EF6AF9" w14:paraId="14405EA6" w14:textId="77777777" w:rsidTr="00EF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noWrap/>
            <w:hideMark/>
          </w:tcPr>
          <w:p w14:paraId="1175EE65" w14:textId="77777777" w:rsidR="00EF6AF9" w:rsidRPr="00EF6AF9" w:rsidRDefault="00EF6AF9" w:rsidP="00EF6A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</w:p>
        </w:tc>
        <w:tc>
          <w:tcPr>
            <w:tcW w:w="1572" w:type="dxa"/>
            <w:noWrap/>
            <w:hideMark/>
          </w:tcPr>
          <w:p w14:paraId="74475E99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023" w:type="dxa"/>
            <w:noWrap/>
            <w:hideMark/>
          </w:tcPr>
          <w:p w14:paraId="7104FF7A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2224" w:type="dxa"/>
            <w:noWrap/>
            <w:hideMark/>
          </w:tcPr>
          <w:p w14:paraId="67C9DABD" w14:textId="77777777" w:rsidR="00EF6AF9" w:rsidRPr="00EF6AF9" w:rsidRDefault="00EF6AF9" w:rsidP="00EF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1386" w:type="dxa"/>
            <w:noWrap/>
            <w:hideMark/>
          </w:tcPr>
          <w:p w14:paraId="45D96265" w14:textId="77777777" w:rsidR="00EF6AF9" w:rsidRPr="003B52DC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3,205722758</w:t>
            </w:r>
          </w:p>
        </w:tc>
        <w:tc>
          <w:tcPr>
            <w:tcW w:w="1386" w:type="dxa"/>
            <w:noWrap/>
            <w:hideMark/>
          </w:tcPr>
          <w:p w14:paraId="3FA09F72" w14:textId="77777777" w:rsidR="00EF6AF9" w:rsidRPr="003B52DC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7,004143039</w:t>
            </w:r>
          </w:p>
        </w:tc>
        <w:tc>
          <w:tcPr>
            <w:tcW w:w="1471" w:type="dxa"/>
            <w:noWrap/>
            <w:hideMark/>
          </w:tcPr>
          <w:p w14:paraId="1011C1B1" w14:textId="77777777" w:rsidR="00EF6AF9" w:rsidRPr="003B52DC" w:rsidRDefault="00EF6AF9" w:rsidP="00EF6A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</w:pPr>
            <w:r w:rsidRPr="003B52D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S"/>
              </w:rPr>
              <w:t>24,46307243</w:t>
            </w:r>
          </w:p>
        </w:tc>
      </w:tr>
    </w:tbl>
    <w:p w14:paraId="15B0DBE3" w14:textId="77777777" w:rsidR="00EF6AF9" w:rsidRPr="00EF6AF9" w:rsidRDefault="00EF6AF9" w:rsidP="00EF6AF9">
      <w:pPr>
        <w:ind w:left="360"/>
        <w:rPr>
          <w:color w:val="auto"/>
        </w:rPr>
      </w:pPr>
    </w:p>
    <w:p w14:paraId="18D79827" w14:textId="761015FB" w:rsidR="007D4327" w:rsidRPr="007D4327" w:rsidRDefault="005429AB" w:rsidP="007D4327">
      <w:r>
        <w:t>x</w:t>
      </w:r>
    </w:p>
    <w:p w14:paraId="4A29F2C3" w14:textId="3CFBC93A" w:rsidR="007D4327" w:rsidRDefault="00C20FA3" w:rsidP="007D4327">
      <w:pPr>
        <w:rPr>
          <w:color w:val="161718" w:themeColor="text1"/>
        </w:rPr>
      </w:pPr>
      <w:r>
        <w:rPr>
          <w:color w:val="161718" w:themeColor="text1"/>
        </w:rPr>
        <w:t>Ahora que ya tenemos las constantes de todos los algoritmos, lo único que queda es escribir las formulas para todas las comparaciones, asignaciones y el tiempo empleado de los tres algoritmos. Estas fórmulas seguirán una estructura obtenida de despejar el número de comparaciones de la anterior formula, utilizada para calcular las constantes.</w:t>
      </w:r>
    </w:p>
    <w:p w14:paraId="77590EB9" w14:textId="77777777" w:rsidR="00C20FA3" w:rsidRDefault="00C20FA3" w:rsidP="007D4327">
      <w:pPr>
        <w:rPr>
          <w:color w:val="161718" w:themeColor="text1"/>
        </w:rPr>
      </w:pPr>
    </w:p>
    <w:p w14:paraId="6849DBCA" w14:textId="77777777" w:rsidR="00C20FA3" w:rsidRPr="00C20FA3" w:rsidRDefault="00C20FA3" w:rsidP="007D4327">
      <w:pPr>
        <w:rPr>
          <w:color w:val="161718" w:themeColor="text1"/>
        </w:rPr>
      </w:pPr>
    </w:p>
    <w:p w14:paraId="50A1E428" w14:textId="4A3DB2CE" w:rsidR="00C20FA3" w:rsidRDefault="00C20FA3" w:rsidP="00C20FA3">
      <w:pPr>
        <w:jc w:val="center"/>
        <w:rPr>
          <w:color w:val="auto"/>
        </w:rPr>
      </w:pPr>
      <w:r w:rsidRPr="00D17CC8">
        <w:rPr>
          <w:color w:val="auto"/>
        </w:rPr>
        <w:t>X = Numero de Comparaciones</w:t>
      </w:r>
      <w:r>
        <w:rPr>
          <w:color w:val="auto"/>
        </w:rPr>
        <w:t xml:space="preserve"> </w:t>
      </w:r>
      <w:r w:rsidRPr="00D17CC8">
        <w:rPr>
          <w:color w:val="auto"/>
        </w:rPr>
        <w:t xml:space="preserve">/ </w:t>
      </w:r>
      <w:r>
        <w:rPr>
          <w:color w:val="auto"/>
        </w:rPr>
        <w:t>f(n)</w:t>
      </w:r>
    </w:p>
    <w:p w14:paraId="2EA9FC38" w14:textId="5DCEAF42" w:rsidR="00C20FA3" w:rsidRDefault="00C20FA3" w:rsidP="00C20FA3">
      <w:pPr>
        <w:rPr>
          <w:color w:val="auto"/>
        </w:rPr>
      </w:pPr>
    </w:p>
    <w:p w14:paraId="24F6B112" w14:textId="295BFC46" w:rsidR="00C20FA3" w:rsidRDefault="00C20FA3" w:rsidP="00C20FA3">
      <w:pPr>
        <w:jc w:val="center"/>
        <w:rPr>
          <w:color w:val="auto"/>
        </w:rPr>
      </w:pPr>
      <w:r>
        <w:rPr>
          <w:color w:val="auto"/>
        </w:rPr>
        <w:t>Si despejamos el número de comparaciones:</w:t>
      </w:r>
    </w:p>
    <w:p w14:paraId="783A068C" w14:textId="77777777" w:rsidR="00C20FA3" w:rsidRDefault="00C20FA3" w:rsidP="00C20FA3">
      <w:pPr>
        <w:jc w:val="center"/>
        <w:rPr>
          <w:color w:val="auto"/>
        </w:rPr>
      </w:pPr>
    </w:p>
    <w:p w14:paraId="36BD471C" w14:textId="0478314E" w:rsidR="00C20FA3" w:rsidRDefault="00C20FA3" w:rsidP="00C20FA3">
      <w:pPr>
        <w:jc w:val="center"/>
        <w:rPr>
          <w:color w:val="auto"/>
        </w:rPr>
      </w:pPr>
      <w:r>
        <w:rPr>
          <w:color w:val="auto"/>
        </w:rPr>
        <w:t>Numero de Comparaciones = X * f(n)</w:t>
      </w:r>
    </w:p>
    <w:p w14:paraId="5DCFBE0C" w14:textId="77777777" w:rsidR="00C20FA3" w:rsidRDefault="00C20FA3" w:rsidP="00C20FA3">
      <w:pPr>
        <w:jc w:val="center"/>
        <w:rPr>
          <w:color w:val="auto"/>
        </w:rPr>
      </w:pPr>
    </w:p>
    <w:p w14:paraId="6E3DFBDC" w14:textId="5B53779A" w:rsidR="008952BC" w:rsidRDefault="00C20FA3" w:rsidP="00C20FA3">
      <w:pPr>
        <w:rPr>
          <w:color w:val="auto"/>
        </w:rPr>
      </w:pPr>
      <w:r>
        <w:rPr>
          <w:color w:val="auto"/>
        </w:rPr>
        <w:t xml:space="preserve">Como hemos dicho antes, esta fórmula también sirve para las asignaciones y el tiempo empleado. </w:t>
      </w:r>
      <w:r w:rsidR="008952BC">
        <w:rPr>
          <w:color w:val="auto"/>
        </w:rPr>
        <w:t>Sustituimos en las formulas los constantes y el f(n) de cada algoritmo.</w:t>
      </w:r>
    </w:p>
    <w:p w14:paraId="6BEB749B" w14:textId="77777777" w:rsidR="008952BC" w:rsidRDefault="008952BC" w:rsidP="00C20FA3">
      <w:pPr>
        <w:rPr>
          <w:color w:val="auto"/>
        </w:rPr>
      </w:pPr>
    </w:p>
    <w:p w14:paraId="74817818" w14:textId="18C77890" w:rsidR="008952BC" w:rsidRDefault="008952BC" w:rsidP="008952BC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1:</w:t>
      </w:r>
    </w:p>
    <w:p w14:paraId="4DBA15EA" w14:textId="1D289FC2" w:rsidR="008952BC" w:rsidRP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Comparaciones = </w:t>
      </w:r>
      <w:r w:rsidRPr="008952BC">
        <w:rPr>
          <w:color w:val="auto"/>
        </w:rPr>
        <w:t>1,027539993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1.3</w:t>
      </w:r>
    </w:p>
    <w:p w14:paraId="2FDE1613" w14:textId="6F4EEC2C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Asignaciones = </w:t>
      </w:r>
      <w:r w:rsidRPr="008952BC">
        <w:rPr>
          <w:color w:val="auto"/>
        </w:rPr>
        <w:t>1,762132325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1.3</w:t>
      </w:r>
    </w:p>
    <w:p w14:paraId="1731E465" w14:textId="72035883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Tiempo empleado = </w:t>
      </w:r>
      <w:r w:rsidRPr="008952BC">
        <w:rPr>
          <w:color w:val="auto"/>
        </w:rPr>
        <w:t>4,333046847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1.3</w:t>
      </w:r>
    </w:p>
    <w:p w14:paraId="72BA701C" w14:textId="6DE236CF" w:rsidR="008952BC" w:rsidRDefault="008952BC" w:rsidP="008952BC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Algoritmo 2:</w:t>
      </w:r>
    </w:p>
    <w:p w14:paraId="15275A08" w14:textId="4F437C46" w:rsidR="008952BC" w:rsidRP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Comparaciones = </w:t>
      </w:r>
      <w:r w:rsidRPr="008952BC">
        <w:rPr>
          <w:color w:val="auto"/>
        </w:rPr>
        <w:t>0,39422953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2</w:t>
      </w:r>
    </w:p>
    <w:p w14:paraId="7B7A25F1" w14:textId="61F20F7D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Asignaciones = </w:t>
      </w:r>
      <w:r w:rsidRPr="008952BC">
        <w:rPr>
          <w:color w:val="auto"/>
        </w:rPr>
        <w:t>0,787514374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2</w:t>
      </w:r>
    </w:p>
    <w:p w14:paraId="60811452" w14:textId="2845F94F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>Tiempo empleado =</w:t>
      </w:r>
      <w:r w:rsidRPr="008952BC">
        <w:t xml:space="preserve"> </w:t>
      </w:r>
      <w:r w:rsidRPr="008952BC">
        <w:rPr>
          <w:color w:val="auto"/>
        </w:rPr>
        <w:t>0,913396906</w:t>
      </w:r>
      <w:r>
        <w:rPr>
          <w:color w:val="auto"/>
        </w:rPr>
        <w:t xml:space="preserve"> * n</w:t>
      </w:r>
      <w:r>
        <w:rPr>
          <w:color w:val="auto"/>
          <w:vertAlign w:val="superscript"/>
        </w:rPr>
        <w:t>2</w:t>
      </w:r>
    </w:p>
    <w:p w14:paraId="276465D5" w14:textId="69E41518" w:rsidR="008952BC" w:rsidRDefault="008952BC" w:rsidP="008952BC">
      <w:pPr>
        <w:pStyle w:val="Prrafode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Algoritmo 3: </w:t>
      </w:r>
    </w:p>
    <w:p w14:paraId="301B286D" w14:textId="74854426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Comparaciones = </w:t>
      </w:r>
      <w:r w:rsidRPr="008952BC">
        <w:rPr>
          <w:color w:val="auto"/>
        </w:rPr>
        <w:t>3,205722758</w:t>
      </w:r>
      <w:r>
        <w:rPr>
          <w:color w:val="auto"/>
        </w:rPr>
        <w:t xml:space="preserve"> * n * log(n)</w:t>
      </w:r>
    </w:p>
    <w:p w14:paraId="5461DDBB" w14:textId="622B5FF2" w:rsid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Numero de Asignaciones = </w:t>
      </w:r>
      <w:r w:rsidRPr="008952BC">
        <w:rPr>
          <w:color w:val="auto"/>
        </w:rPr>
        <w:t>7,005211235</w:t>
      </w:r>
      <w:r>
        <w:rPr>
          <w:color w:val="auto"/>
        </w:rPr>
        <w:t xml:space="preserve"> * n * log(n)</w:t>
      </w:r>
    </w:p>
    <w:p w14:paraId="42266AC6" w14:textId="346027A7" w:rsidR="008952BC" w:rsidRPr="008952BC" w:rsidRDefault="008952BC" w:rsidP="008952BC">
      <w:pPr>
        <w:pStyle w:val="Prrafodelista"/>
        <w:numPr>
          <w:ilvl w:val="1"/>
          <w:numId w:val="4"/>
        </w:numPr>
        <w:rPr>
          <w:color w:val="auto"/>
        </w:rPr>
      </w:pPr>
      <w:r>
        <w:rPr>
          <w:color w:val="auto"/>
        </w:rPr>
        <w:t xml:space="preserve">Tiempo empleado = </w:t>
      </w:r>
      <w:r w:rsidRPr="008952BC">
        <w:rPr>
          <w:color w:val="auto"/>
        </w:rPr>
        <w:t>24,46307243</w:t>
      </w:r>
      <w:r>
        <w:rPr>
          <w:color w:val="auto"/>
        </w:rPr>
        <w:t xml:space="preserve"> * n * log(n)</w:t>
      </w:r>
    </w:p>
    <w:p w14:paraId="687FC990" w14:textId="77777777" w:rsidR="00C20FA3" w:rsidRPr="007D4327" w:rsidRDefault="00C20FA3" w:rsidP="007D4327"/>
    <w:p w14:paraId="3FA7B575" w14:textId="6DA480AC" w:rsidR="008952BC" w:rsidRDefault="00EF6AF9" w:rsidP="008952BC">
      <w:pPr>
        <w:pStyle w:val="Ttulo1"/>
        <w:rPr>
          <w:color w:val="auto"/>
        </w:rPr>
      </w:pPr>
      <w:bookmarkStart w:id="4" w:name="_Toc148631237"/>
      <w:r>
        <w:rPr>
          <w:color w:val="auto"/>
        </w:rPr>
        <w:t>4 - ¿Qué algoritmo es mejor?</w:t>
      </w:r>
      <w:bookmarkEnd w:id="4"/>
    </w:p>
    <w:p w14:paraId="53D0F0D5" w14:textId="43385ABB" w:rsidR="008952BC" w:rsidRDefault="008952BC" w:rsidP="008952BC">
      <w:pPr>
        <w:rPr>
          <w:color w:val="161718" w:themeColor="text1"/>
        </w:rPr>
      </w:pPr>
    </w:p>
    <w:p w14:paraId="0EC04DC8" w14:textId="51F920FF" w:rsidR="008952BC" w:rsidRDefault="008952BC" w:rsidP="008952BC">
      <w:pPr>
        <w:rPr>
          <w:color w:val="161718" w:themeColor="text1"/>
        </w:rPr>
      </w:pPr>
      <w:r>
        <w:rPr>
          <w:color w:val="161718" w:themeColor="text1"/>
        </w:rPr>
        <w:t xml:space="preserve">Finalmente, después de haber realizado el análisis basado en datos de los tres algoritmos, </w:t>
      </w:r>
      <w:r w:rsidR="00506874">
        <w:rPr>
          <w:color w:val="161718" w:themeColor="text1"/>
        </w:rPr>
        <w:t>podemos concluir cuál de ellos es el mejor</w:t>
      </w:r>
      <w:r>
        <w:rPr>
          <w:color w:val="161718" w:themeColor="text1"/>
        </w:rPr>
        <w:t xml:space="preserve">. </w:t>
      </w:r>
    </w:p>
    <w:p w14:paraId="0849776E" w14:textId="77777777" w:rsidR="008952BC" w:rsidRDefault="008952BC" w:rsidP="008952BC">
      <w:pPr>
        <w:rPr>
          <w:color w:val="161718" w:themeColor="text1"/>
        </w:rPr>
      </w:pPr>
    </w:p>
    <w:p w14:paraId="4FDF4C02" w14:textId="2C347991" w:rsidR="008952BC" w:rsidRDefault="008952BC" w:rsidP="008952BC">
      <w:pPr>
        <w:rPr>
          <w:color w:val="161718" w:themeColor="text1"/>
        </w:rPr>
      </w:pPr>
      <w:r>
        <w:rPr>
          <w:color w:val="161718" w:themeColor="text1"/>
        </w:rPr>
        <w:t xml:space="preserve">En primer lugar, podemos descartar el algoritmo dos, </w:t>
      </w:r>
      <w:r w:rsidR="00383CE2">
        <w:rPr>
          <w:color w:val="161718" w:themeColor="text1"/>
        </w:rPr>
        <w:t xml:space="preserve">ya que sabemos que tiene un orden mayor que el algoritmo uno y tres. Incluso si nos fijamos solo en los datos, se ve claramente que el algoritmo dos es el peor de los tres por orden de magnitud. </w:t>
      </w:r>
    </w:p>
    <w:p w14:paraId="513EE97D" w14:textId="77777777" w:rsidR="00383CE2" w:rsidRPr="004E105D" w:rsidRDefault="00383CE2" w:rsidP="008952BC">
      <w:pPr>
        <w:rPr>
          <w:color w:val="161718" w:themeColor="text1"/>
        </w:rPr>
      </w:pPr>
    </w:p>
    <w:p w14:paraId="65214C53" w14:textId="32C57538" w:rsidR="00383CE2" w:rsidRDefault="00383CE2" w:rsidP="004E105D">
      <w:pPr>
        <w:rPr>
          <w:rFonts w:cstheme="minorHAnsi"/>
          <w:color w:val="161718" w:themeColor="text1"/>
        </w:rPr>
      </w:pPr>
      <w:r w:rsidRPr="004E105D">
        <w:rPr>
          <w:color w:val="161718" w:themeColor="text1"/>
        </w:rPr>
        <w:t xml:space="preserve">Ahora solo nos quedaría debatir entre el algoritmo uno y tres. Aunque el algoritmo </w:t>
      </w:r>
      <w:r w:rsidR="004E105D">
        <w:rPr>
          <w:color w:val="161718" w:themeColor="text1"/>
        </w:rPr>
        <w:t xml:space="preserve">tres </w:t>
      </w:r>
      <w:r w:rsidRPr="004E105D">
        <w:rPr>
          <w:color w:val="161718" w:themeColor="text1"/>
        </w:rPr>
        <w:t>sea de mejor orden que el algoritmo uno (</w:t>
      </w:r>
      <w:r w:rsidR="004E105D" w:rsidRPr="004E105D">
        <w:rPr>
          <w:color w:val="161718" w:themeColor="text1"/>
        </w:rPr>
        <w:t xml:space="preserve">O (n * log(n)) </w:t>
      </w:r>
      <w:r w:rsidR="004E105D" w:rsidRPr="004E105D">
        <w:rPr>
          <w:rFonts w:ascii="Cambria Math" w:hAnsi="Cambria Math" w:cs="Cambria Math"/>
          <w:color w:val="161718" w:themeColor="text1"/>
        </w:rPr>
        <w:t xml:space="preserve">⊂ </w:t>
      </w:r>
      <w:r w:rsidR="004E105D">
        <w:rPr>
          <w:rFonts w:cstheme="minorHAnsi"/>
          <w:color w:val="161718" w:themeColor="text1"/>
        </w:rPr>
        <w:t>O (n</w:t>
      </w:r>
      <w:r w:rsidR="004E105D">
        <w:rPr>
          <w:rFonts w:cstheme="minorHAnsi"/>
          <w:color w:val="161718" w:themeColor="text1"/>
          <w:vertAlign w:val="superscript"/>
        </w:rPr>
        <w:t>1.3</w:t>
      </w:r>
      <w:r w:rsidR="004E105D">
        <w:rPr>
          <w:rFonts w:cstheme="minorHAnsi"/>
          <w:color w:val="161718" w:themeColor="text1"/>
        </w:rPr>
        <w:t>)) y tenga mejores resultados en comparaciones y asignaciones</w:t>
      </w:r>
      <w:r w:rsidR="00C5613A">
        <w:rPr>
          <w:rFonts w:cstheme="minorHAnsi"/>
          <w:color w:val="161718" w:themeColor="text1"/>
        </w:rPr>
        <w:t xml:space="preserve">, el algoritmo tres es </w:t>
      </w:r>
      <w:proofErr w:type="gramStart"/>
      <w:r w:rsidR="00C5613A">
        <w:rPr>
          <w:rFonts w:cstheme="minorHAnsi"/>
          <w:color w:val="161718" w:themeColor="text1"/>
        </w:rPr>
        <w:t>recursivo</w:t>
      </w:r>
      <w:proofErr w:type="gramEnd"/>
      <w:r w:rsidR="00C5613A">
        <w:rPr>
          <w:rFonts w:cstheme="minorHAnsi"/>
          <w:color w:val="161718" w:themeColor="text1"/>
        </w:rPr>
        <w:t>, lo que genera un sobrecoste en el tiempo de ejecución</w:t>
      </w:r>
    </w:p>
    <w:p w14:paraId="4EFF3295" w14:textId="37D7F04B" w:rsidR="007D4327" w:rsidRDefault="004E105D" w:rsidP="007D4327">
      <w:pPr>
        <w:rPr>
          <w:rFonts w:cstheme="minorHAnsi"/>
          <w:color w:val="161718" w:themeColor="text1"/>
        </w:rPr>
      </w:pPr>
      <w:r>
        <w:rPr>
          <w:rFonts w:cstheme="minorHAnsi"/>
          <w:color w:val="161718" w:themeColor="text1"/>
        </w:rPr>
        <w:lastRenderedPageBreak/>
        <w:t>Esto quiere decir que</w:t>
      </w:r>
      <w:r w:rsidR="00C5613A">
        <w:rPr>
          <w:rFonts w:cstheme="minorHAnsi"/>
          <w:color w:val="161718" w:themeColor="text1"/>
        </w:rPr>
        <w:t xml:space="preserve"> además de que</w:t>
      </w:r>
      <w:r>
        <w:rPr>
          <w:rFonts w:cstheme="minorHAnsi"/>
          <w:color w:val="161718" w:themeColor="text1"/>
        </w:rPr>
        <w:t xml:space="preserve"> el algoritmo tres produce un gasto adicional </w:t>
      </w:r>
      <w:r w:rsidR="001A3E62">
        <w:rPr>
          <w:rFonts w:cstheme="minorHAnsi"/>
          <w:color w:val="161718" w:themeColor="text1"/>
        </w:rPr>
        <w:t>de memoria</w:t>
      </w:r>
      <w:r w:rsidR="00C5613A">
        <w:rPr>
          <w:rFonts w:cstheme="minorHAnsi"/>
          <w:color w:val="161718" w:themeColor="text1"/>
        </w:rPr>
        <w:t xml:space="preserve">, acaba teniendo unos tiempos ligeramente peores a los obtenidos con el algoritmo 1. </w:t>
      </w:r>
    </w:p>
    <w:p w14:paraId="59F163E7" w14:textId="77777777" w:rsidR="001A3E62" w:rsidRDefault="001A3E62" w:rsidP="007D4327">
      <w:pPr>
        <w:rPr>
          <w:rFonts w:cstheme="minorHAnsi"/>
          <w:color w:val="161718" w:themeColor="text1"/>
        </w:rPr>
      </w:pPr>
    </w:p>
    <w:p w14:paraId="69EA2E0B" w14:textId="6AF1CC80" w:rsidR="007D4327" w:rsidRPr="007D4327" w:rsidRDefault="001A3E62" w:rsidP="007D4327">
      <w:r>
        <w:rPr>
          <w:rFonts w:cstheme="minorHAnsi"/>
          <w:color w:val="161718" w:themeColor="text1"/>
        </w:rPr>
        <w:t>Es por todas estas razones que finalmente podemos llegar a la conclusión de que el mejor algoritmo de los tres es el algoritmo uno.</w:t>
      </w:r>
    </w:p>
    <w:p w14:paraId="76FC4EF1" w14:textId="7E2BCB10" w:rsidR="007D4327" w:rsidRPr="007D4327" w:rsidRDefault="007D4327" w:rsidP="007D4327"/>
    <w:p w14:paraId="2AE47A84" w14:textId="786926E8" w:rsidR="007D4327" w:rsidRPr="007D4327" w:rsidRDefault="007D4327" w:rsidP="007D4327"/>
    <w:p w14:paraId="2CF1C07C" w14:textId="79832EF6" w:rsidR="007D4327" w:rsidRPr="007D4327" w:rsidRDefault="007D4327" w:rsidP="007D4327"/>
    <w:p w14:paraId="20759A91" w14:textId="77777777" w:rsidR="007D4327" w:rsidRPr="007D4327" w:rsidRDefault="007D4327" w:rsidP="007D4327"/>
    <w:p w14:paraId="4B1E053E" w14:textId="77777777" w:rsidR="007D4327" w:rsidRPr="007D4327" w:rsidRDefault="007D4327" w:rsidP="007D4327"/>
    <w:p w14:paraId="18623DBF" w14:textId="77777777" w:rsidR="007D4327" w:rsidRPr="007D4327" w:rsidRDefault="007D4327" w:rsidP="007D4327"/>
    <w:p w14:paraId="4E4A93A2" w14:textId="77777777" w:rsidR="007D4327" w:rsidRPr="007D4327" w:rsidRDefault="007D4327" w:rsidP="007D4327"/>
    <w:sectPr w:rsidR="007D4327" w:rsidRPr="007D4327" w:rsidSect="004B7E44">
      <w:headerReference w:type="default" r:id="rId22"/>
      <w:footerReference w:type="default" r:id="rId23"/>
      <w:footerReference w:type="first" r:id="rId24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E649" w14:textId="77777777" w:rsidR="001F7D6E" w:rsidRDefault="001F7D6E" w:rsidP="004B7E44">
      <w:r>
        <w:separator/>
      </w:r>
    </w:p>
  </w:endnote>
  <w:endnote w:type="continuationSeparator" w:id="0">
    <w:p w14:paraId="27D7E7EF" w14:textId="77777777" w:rsidR="001F7D6E" w:rsidRDefault="001F7D6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1E9" w14:textId="77777777" w:rsidR="0092056B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465C2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EC85" w14:textId="77777777" w:rsidR="001F7D6E" w:rsidRDefault="001F7D6E" w:rsidP="004B7E44">
      <w:r>
        <w:separator/>
      </w:r>
    </w:p>
  </w:footnote>
  <w:footnote w:type="continuationSeparator" w:id="0">
    <w:p w14:paraId="30B1363D" w14:textId="77777777" w:rsidR="001F7D6E" w:rsidRDefault="001F7D6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856464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80EBC30" w14:textId="77777777" w:rsidR="004B7E44" w:rsidRDefault="004B7E44" w:rsidP="004B7E44">
          <w:pPr>
            <w:pStyle w:val="Encabezad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DC736" wp14:editId="37B04706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A7D89E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5DC736" id="Rectangle 11" o:spid="_x0000_s103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21A7D89E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647"/>
    <w:multiLevelType w:val="hybridMultilevel"/>
    <w:tmpl w:val="91D41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6B58"/>
    <w:multiLevelType w:val="hybridMultilevel"/>
    <w:tmpl w:val="8A6CF3B4"/>
    <w:lvl w:ilvl="0" w:tplc="A08229F8">
      <w:start w:val="2"/>
      <w:numFmt w:val="bullet"/>
      <w:lvlText w:val="-"/>
      <w:lvlJc w:val="left"/>
      <w:pPr>
        <w:ind w:left="25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1BE7D7C"/>
    <w:multiLevelType w:val="hybridMultilevel"/>
    <w:tmpl w:val="FB9C5414"/>
    <w:lvl w:ilvl="0" w:tplc="8000F052">
      <w:start w:val="2"/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A0A97"/>
    <w:multiLevelType w:val="hybridMultilevel"/>
    <w:tmpl w:val="CC6E5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D183C"/>
    <w:multiLevelType w:val="hybridMultilevel"/>
    <w:tmpl w:val="AB568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49970">
    <w:abstractNumId w:val="1"/>
  </w:num>
  <w:num w:numId="2" w16cid:durableId="761102287">
    <w:abstractNumId w:val="3"/>
  </w:num>
  <w:num w:numId="3" w16cid:durableId="7024714">
    <w:abstractNumId w:val="2"/>
  </w:num>
  <w:num w:numId="4" w16cid:durableId="1497453976">
    <w:abstractNumId w:val="4"/>
  </w:num>
  <w:num w:numId="5" w16cid:durableId="78612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A2"/>
    <w:rsid w:val="00065DC3"/>
    <w:rsid w:val="000C5ECA"/>
    <w:rsid w:val="000D293E"/>
    <w:rsid w:val="000D51B7"/>
    <w:rsid w:val="000E428C"/>
    <w:rsid w:val="000F04F0"/>
    <w:rsid w:val="001058C0"/>
    <w:rsid w:val="001105E5"/>
    <w:rsid w:val="00160FDC"/>
    <w:rsid w:val="0016604A"/>
    <w:rsid w:val="001A3E62"/>
    <w:rsid w:val="001D22A2"/>
    <w:rsid w:val="001D30B7"/>
    <w:rsid w:val="001F6F64"/>
    <w:rsid w:val="001F7D6E"/>
    <w:rsid w:val="00216274"/>
    <w:rsid w:val="002750F1"/>
    <w:rsid w:val="00293B83"/>
    <w:rsid w:val="00294C77"/>
    <w:rsid w:val="00295718"/>
    <w:rsid w:val="0033041D"/>
    <w:rsid w:val="00333330"/>
    <w:rsid w:val="00340D04"/>
    <w:rsid w:val="00345985"/>
    <w:rsid w:val="00352F15"/>
    <w:rsid w:val="00362632"/>
    <w:rsid w:val="00381147"/>
    <w:rsid w:val="00383CE2"/>
    <w:rsid w:val="00396EFE"/>
    <w:rsid w:val="003B52DC"/>
    <w:rsid w:val="003C19F0"/>
    <w:rsid w:val="003C5C0A"/>
    <w:rsid w:val="003E7F3B"/>
    <w:rsid w:val="00441507"/>
    <w:rsid w:val="004721C0"/>
    <w:rsid w:val="004775B7"/>
    <w:rsid w:val="00492243"/>
    <w:rsid w:val="004956B1"/>
    <w:rsid w:val="004B7E44"/>
    <w:rsid w:val="004D5252"/>
    <w:rsid w:val="004E105D"/>
    <w:rsid w:val="004F2B86"/>
    <w:rsid w:val="00506874"/>
    <w:rsid w:val="005173CF"/>
    <w:rsid w:val="005429AB"/>
    <w:rsid w:val="00553D4B"/>
    <w:rsid w:val="005A718F"/>
    <w:rsid w:val="005C2262"/>
    <w:rsid w:val="00615B4E"/>
    <w:rsid w:val="0063689B"/>
    <w:rsid w:val="00644151"/>
    <w:rsid w:val="00647162"/>
    <w:rsid w:val="00653361"/>
    <w:rsid w:val="00693719"/>
    <w:rsid w:val="006A183E"/>
    <w:rsid w:val="006A3CE7"/>
    <w:rsid w:val="006C3917"/>
    <w:rsid w:val="006F66E7"/>
    <w:rsid w:val="00716FBA"/>
    <w:rsid w:val="007275CE"/>
    <w:rsid w:val="007475BF"/>
    <w:rsid w:val="007516CF"/>
    <w:rsid w:val="007700DF"/>
    <w:rsid w:val="007A5078"/>
    <w:rsid w:val="007D4327"/>
    <w:rsid w:val="007D4F54"/>
    <w:rsid w:val="007E0F6E"/>
    <w:rsid w:val="00822321"/>
    <w:rsid w:val="008430CB"/>
    <w:rsid w:val="00846334"/>
    <w:rsid w:val="008536C4"/>
    <w:rsid w:val="008952BC"/>
    <w:rsid w:val="008953AB"/>
    <w:rsid w:val="008B33BC"/>
    <w:rsid w:val="008C6D8F"/>
    <w:rsid w:val="008D7FD3"/>
    <w:rsid w:val="008E66B7"/>
    <w:rsid w:val="0090162D"/>
    <w:rsid w:val="00902F62"/>
    <w:rsid w:val="009120E9"/>
    <w:rsid w:val="00915126"/>
    <w:rsid w:val="00917158"/>
    <w:rsid w:val="0092056B"/>
    <w:rsid w:val="009317D1"/>
    <w:rsid w:val="00942D65"/>
    <w:rsid w:val="00945900"/>
    <w:rsid w:val="0095260C"/>
    <w:rsid w:val="00964148"/>
    <w:rsid w:val="00994602"/>
    <w:rsid w:val="009B259C"/>
    <w:rsid w:val="009C396C"/>
    <w:rsid w:val="009D1A4E"/>
    <w:rsid w:val="009E5937"/>
    <w:rsid w:val="009E680B"/>
    <w:rsid w:val="00A0737C"/>
    <w:rsid w:val="00A23C9C"/>
    <w:rsid w:val="00A457A2"/>
    <w:rsid w:val="00A649CD"/>
    <w:rsid w:val="00A76AAD"/>
    <w:rsid w:val="00AF431E"/>
    <w:rsid w:val="00B5344F"/>
    <w:rsid w:val="00B57266"/>
    <w:rsid w:val="00B572B4"/>
    <w:rsid w:val="00B76687"/>
    <w:rsid w:val="00B83B69"/>
    <w:rsid w:val="00B950A2"/>
    <w:rsid w:val="00BC0F24"/>
    <w:rsid w:val="00BD4EF8"/>
    <w:rsid w:val="00C13580"/>
    <w:rsid w:val="00C20FA3"/>
    <w:rsid w:val="00C42EA0"/>
    <w:rsid w:val="00C5613A"/>
    <w:rsid w:val="00C60B04"/>
    <w:rsid w:val="00C74AA6"/>
    <w:rsid w:val="00C75345"/>
    <w:rsid w:val="00CB514C"/>
    <w:rsid w:val="00CD035A"/>
    <w:rsid w:val="00D176CB"/>
    <w:rsid w:val="00D17CC8"/>
    <w:rsid w:val="00D92E3E"/>
    <w:rsid w:val="00DB26A7"/>
    <w:rsid w:val="00DC40C7"/>
    <w:rsid w:val="00DD687B"/>
    <w:rsid w:val="00DE2D14"/>
    <w:rsid w:val="00E0452C"/>
    <w:rsid w:val="00E16029"/>
    <w:rsid w:val="00E2306D"/>
    <w:rsid w:val="00E43908"/>
    <w:rsid w:val="00E76CAD"/>
    <w:rsid w:val="00E822FC"/>
    <w:rsid w:val="00E94A0E"/>
    <w:rsid w:val="00E94B5F"/>
    <w:rsid w:val="00EB1C0F"/>
    <w:rsid w:val="00EB5FD6"/>
    <w:rsid w:val="00EF6AF9"/>
    <w:rsid w:val="00F36D22"/>
    <w:rsid w:val="00F73B2D"/>
    <w:rsid w:val="00FB341B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87264"/>
  <w15:chartTrackingRefBased/>
  <w15:docId w15:val="{8CC9B001-2E44-4CD3-986D-F4012777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457A2"/>
    <w:rPr>
      <w:color w:val="93C84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7A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C5C0A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C5C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5C0A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843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649CD"/>
    <w:rPr>
      <w:color w:val="93C842" w:themeColor="followedHyperlink"/>
      <w:u w:val="single"/>
    </w:rPr>
  </w:style>
  <w:style w:type="table" w:styleId="Tablanormal1">
    <w:name w:val="Plain Table 1"/>
    <w:basedOn w:val="Tablanormal"/>
    <w:uiPriority w:val="41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492243"/>
    <w:pPr>
      <w:spacing w:after="0" w:line="240" w:lineRule="auto"/>
    </w:pPr>
    <w:tblPr>
      <w:tblStyleRowBandSize w:val="1"/>
      <w:tblStyleColBandSize w:val="1"/>
      <w:tblBorders>
        <w:top w:val="single" w:sz="2" w:space="0" w:color="6E7378" w:themeColor="text1" w:themeTint="99"/>
        <w:bottom w:val="single" w:sz="2" w:space="0" w:color="6E7378" w:themeColor="text1" w:themeTint="99"/>
        <w:insideH w:val="single" w:sz="2" w:space="0" w:color="6E7378" w:themeColor="text1" w:themeTint="99"/>
        <w:insideV w:val="single" w:sz="2" w:space="0" w:color="6E7378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7378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0D2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6171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61718" w:themeFill="text1"/>
      </w:tcPr>
    </w:tblStylePr>
    <w:tblStylePr w:type="band1Vert">
      <w:tblPr/>
      <w:tcPr>
        <w:shd w:val="clear" w:color="auto" w:fill="9EA2A6" w:themeFill="text1" w:themeFillTint="66"/>
      </w:tcPr>
    </w:tblStylePr>
    <w:tblStylePr w:type="band1Horz">
      <w:tblPr/>
      <w:tcPr>
        <w:shd w:val="clear" w:color="auto" w:fill="9EA2A6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band1Vert">
      <w:tblPr/>
      <w:tcPr>
        <w:shd w:val="clear" w:color="auto" w:fill="8BE4DB" w:themeFill="accent3" w:themeFillTint="66"/>
      </w:tcPr>
    </w:tblStylePr>
    <w:tblStylePr w:type="band1Horz">
      <w:tblPr/>
      <w:tcPr>
        <w:shd w:val="clear" w:color="auto" w:fill="8BE4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49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clara">
    <w:name w:val="Grid Table Light"/>
    <w:basedOn w:val="Tablanormal"/>
    <w:uiPriority w:val="40"/>
    <w:rsid w:val="004721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D22A2"/>
    <w:pPr>
      <w:spacing w:after="200" w:line="240" w:lineRule="auto"/>
    </w:pPr>
    <w:rPr>
      <w:i/>
      <w:iCs/>
      <w:color w:val="28266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Business%20report%20(Professional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NumComp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ALGORITMO: 1</c:v>
                </c:pt>
                <c:pt idx="1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B3-44B8-B52B-AC8202A7552F}"/>
            </c:ext>
          </c:extLst>
        </c:ser>
        <c:ser>
          <c:idx val="1"/>
          <c:order val="1"/>
          <c:tx>
            <c:v>ALGORITMO: 2 NumComp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Sheet1!$B$19:$B$28</c:f>
              <c:numCache>
                <c:formatCode>General</c:formatCode>
                <c:ptCount val="10"/>
                <c:pt idx="0">
                  <c:v>39443223</c:v>
                </c:pt>
                <c:pt idx="1">
                  <c:v>158132881</c:v>
                </c:pt>
                <c:pt idx="2">
                  <c:v>354742380</c:v>
                </c:pt>
                <c:pt idx="3">
                  <c:v>629806868</c:v>
                </c:pt>
                <c:pt idx="4">
                  <c:v>985213507</c:v>
                </c:pt>
                <c:pt idx="5">
                  <c:v>1418606757</c:v>
                </c:pt>
                <c:pt idx="6">
                  <c:v>1931602346</c:v>
                </c:pt>
                <c:pt idx="7">
                  <c:v>2521462430</c:v>
                </c:pt>
                <c:pt idx="8">
                  <c:v>3194401800</c:v>
                </c:pt>
                <c:pt idx="9">
                  <c:v>3940468840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B3-44B8-B52B-AC8202A7552F}"/>
            </c:ext>
          </c:extLst>
        </c:ser>
        <c:ser>
          <c:idx val="2"/>
          <c:order val="2"/>
          <c:tx>
            <c:v>ALGORITMO : 3 NumComp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Sheet1!$B$35:$B$44</c:f>
              <c:numCache>
                <c:formatCode>General</c:formatCode>
                <c:ptCount val="10"/>
                <c:pt idx="0">
                  <c:v>126459</c:v>
                </c:pt>
                <c:pt idx="1">
                  <c:v>273926</c:v>
                </c:pt>
                <c:pt idx="2">
                  <c:v>429087</c:v>
                </c:pt>
                <c:pt idx="3">
                  <c:v>589877</c:v>
                </c:pt>
                <c:pt idx="4">
                  <c:v>754143</c:v>
                </c:pt>
                <c:pt idx="5">
                  <c:v>921081</c:v>
                </c:pt>
                <c:pt idx="6">
                  <c:v>1090902</c:v>
                </c:pt>
                <c:pt idx="7">
                  <c:v>1263712</c:v>
                </c:pt>
                <c:pt idx="8">
                  <c:v>1437955</c:v>
                </c:pt>
                <c:pt idx="9">
                  <c:v>1613199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B3-44B8-B52B-AC8202A75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74389855557644"/>
          <c:y val="0.82291557305336838"/>
          <c:w val="0.46019675479710914"/>
          <c:h val="0.14004738990959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NumAsig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NumAsig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330173</c:v>
                </c:pt>
                <c:pt idx="1">
                  <c:v>743346</c:v>
                </c:pt>
                <c:pt idx="2">
                  <c:v>1218167</c:v>
                </c:pt>
                <c:pt idx="3">
                  <c:v>1712612</c:v>
                </c:pt>
                <c:pt idx="4">
                  <c:v>2228408</c:v>
                </c:pt>
                <c:pt idx="5">
                  <c:v>2764060</c:v>
                </c:pt>
                <c:pt idx="6">
                  <c:v>3302219</c:v>
                </c:pt>
                <c:pt idx="7">
                  <c:v>3915141</c:v>
                </c:pt>
                <c:pt idx="8">
                  <c:v>4535750</c:v>
                </c:pt>
                <c:pt idx="9">
                  <c:v>5107727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DE-4CF8-9617-637A8184E4F1}"/>
            </c:ext>
          </c:extLst>
        </c:ser>
        <c:ser>
          <c:idx val="1"/>
          <c:order val="1"/>
          <c:tx>
            <c:v>ALGORITMO : 2 NumAsig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Sheet1!$C$19:$C$28</c:f>
              <c:numCache>
                <c:formatCode>General</c:formatCode>
                <c:ptCount val="10"/>
                <c:pt idx="0">
                  <c:v>78748328</c:v>
                </c:pt>
                <c:pt idx="1">
                  <c:v>315358899</c:v>
                </c:pt>
                <c:pt idx="2">
                  <c:v>708249514</c:v>
                </c:pt>
                <c:pt idx="3">
                  <c:v>1258012899</c:v>
                </c:pt>
                <c:pt idx="4">
                  <c:v>1968005009</c:v>
                </c:pt>
                <c:pt idx="5">
                  <c:v>2832826343</c:v>
                </c:pt>
                <c:pt idx="6">
                  <c:v>3862090775</c:v>
                </c:pt>
                <c:pt idx="7">
                  <c:v>5040283928</c:v>
                </c:pt>
                <c:pt idx="8">
                  <c:v>6385629590</c:v>
                </c:pt>
                <c:pt idx="9">
                  <c:v>7878875497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DE-4CF8-9617-637A8184E4F1}"/>
            </c:ext>
          </c:extLst>
        </c:ser>
        <c:ser>
          <c:idx val="2"/>
          <c:order val="2"/>
          <c:tx>
            <c:v>ALGORITMO : 3 NumAsig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Sheet1!$C$35:$C$44</c:f>
              <c:numCache>
                <c:formatCode>General</c:formatCode>
                <c:ptCount val="10"/>
                <c:pt idx="0">
                  <c:v>280593</c:v>
                </c:pt>
                <c:pt idx="1">
                  <c:v>603187</c:v>
                </c:pt>
                <c:pt idx="2">
                  <c:v>939187</c:v>
                </c:pt>
                <c:pt idx="3">
                  <c:v>1290374</c:v>
                </c:pt>
                <c:pt idx="4">
                  <c:v>1647374</c:v>
                </c:pt>
                <c:pt idx="5">
                  <c:v>2004374</c:v>
                </c:pt>
                <c:pt idx="6">
                  <c:v>2370748</c:v>
                </c:pt>
                <c:pt idx="7">
                  <c:v>2748748</c:v>
                </c:pt>
                <c:pt idx="8">
                  <c:v>3126748</c:v>
                </c:pt>
                <c:pt idx="9">
                  <c:v>3504748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DE-4CF8-9617-637A8184E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495048115109301"/>
          <c:y val="0.81828594342373873"/>
          <c:w val="0.41082042279752706"/>
          <c:h val="0.167825167687372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TiempoEmp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TiempoEmp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1200000</c:v>
                </c:pt>
                <c:pt idx="1">
                  <c:v>1650000</c:v>
                </c:pt>
                <c:pt idx="2">
                  <c:v>2750000</c:v>
                </c:pt>
                <c:pt idx="3">
                  <c:v>4500000</c:v>
                </c:pt>
                <c:pt idx="4">
                  <c:v>5800000</c:v>
                </c:pt>
                <c:pt idx="5">
                  <c:v>6400000</c:v>
                </c:pt>
                <c:pt idx="6">
                  <c:v>7100000</c:v>
                </c:pt>
                <c:pt idx="7">
                  <c:v>8350000</c:v>
                </c:pt>
                <c:pt idx="8">
                  <c:v>10100000</c:v>
                </c:pt>
                <c:pt idx="9">
                  <c:v>11000000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2-40E9-B6DE-2E00A8DFC002}"/>
            </c:ext>
          </c:extLst>
        </c:ser>
        <c:ser>
          <c:idx val="1"/>
          <c:order val="1"/>
          <c:tx>
            <c:v>ALGORITMO : 2 TiempoEmp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Sheet1!$D$19:$D$28</c:f>
              <c:numCache>
                <c:formatCode>General</c:formatCode>
                <c:ptCount val="10"/>
                <c:pt idx="0">
                  <c:v>78150000</c:v>
                </c:pt>
                <c:pt idx="1">
                  <c:v>367700000</c:v>
                </c:pt>
                <c:pt idx="2">
                  <c:v>829000000</c:v>
                </c:pt>
                <c:pt idx="3">
                  <c:v>1481650000</c:v>
                </c:pt>
                <c:pt idx="4">
                  <c:v>2324200000</c:v>
                </c:pt>
                <c:pt idx="5">
                  <c:v>3349050000</c:v>
                </c:pt>
                <c:pt idx="6">
                  <c:v>4564850000</c:v>
                </c:pt>
                <c:pt idx="7">
                  <c:v>5988400000</c:v>
                </c:pt>
                <c:pt idx="8">
                  <c:v>7534300000</c:v>
                </c:pt>
                <c:pt idx="9">
                  <c:v>9286550000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D2-40E9-B6DE-2E00A8DFC002}"/>
            </c:ext>
          </c:extLst>
        </c:ser>
        <c:ser>
          <c:idx val="2"/>
          <c:order val="2"/>
          <c:tx>
            <c:v>ALGORITMO : 3 TiempoEmp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Sheet1!$D$35:$D$44</c:f>
              <c:numCache>
                <c:formatCode>General</c:formatCode>
                <c:ptCount val="10"/>
                <c:pt idx="0">
                  <c:v>1600000</c:v>
                </c:pt>
                <c:pt idx="1">
                  <c:v>2100000</c:v>
                </c:pt>
                <c:pt idx="2">
                  <c:v>2800000</c:v>
                </c:pt>
                <c:pt idx="3">
                  <c:v>4100000</c:v>
                </c:pt>
                <c:pt idx="4">
                  <c:v>5250000</c:v>
                </c:pt>
                <c:pt idx="5">
                  <c:v>6500000</c:v>
                </c:pt>
                <c:pt idx="6">
                  <c:v>8150000</c:v>
                </c:pt>
                <c:pt idx="7">
                  <c:v>8850000</c:v>
                </c:pt>
                <c:pt idx="8">
                  <c:v>10250000</c:v>
                </c:pt>
                <c:pt idx="9">
                  <c:v>11250000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D2-40E9-B6DE-2E00A8DFC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00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680205940804178"/>
          <c:y val="0.83217483231262757"/>
          <c:w val="0.48185019552881192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NumComp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ALGORITMO: 1</c:v>
                </c:pt>
                <c:pt idx="1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B5-4E2C-AF94-AF049AC52EF8}"/>
            </c:ext>
          </c:extLst>
        </c:ser>
        <c:ser>
          <c:idx val="2"/>
          <c:order val="1"/>
          <c:tx>
            <c:v>ALGORITMO : 3 NumComp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Sheet1!$B$35:$B$44</c:f>
              <c:numCache>
                <c:formatCode>General</c:formatCode>
                <c:ptCount val="10"/>
                <c:pt idx="0">
                  <c:v>126459</c:v>
                </c:pt>
                <c:pt idx="1">
                  <c:v>273926</c:v>
                </c:pt>
                <c:pt idx="2">
                  <c:v>429087</c:v>
                </c:pt>
                <c:pt idx="3">
                  <c:v>589877</c:v>
                </c:pt>
                <c:pt idx="4">
                  <c:v>754143</c:v>
                </c:pt>
                <c:pt idx="5">
                  <c:v>921081</c:v>
                </c:pt>
                <c:pt idx="6">
                  <c:v>1090902</c:v>
                </c:pt>
                <c:pt idx="7">
                  <c:v>1263712</c:v>
                </c:pt>
                <c:pt idx="8">
                  <c:v>1437955</c:v>
                </c:pt>
                <c:pt idx="9">
                  <c:v>1613199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B5-4E2C-AF94-AF049AC52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391475797800558"/>
          <c:y val="0.87847112860892385"/>
          <c:w val="0.51624973766541971"/>
          <c:h val="0.121528871391076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TiempoEmp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TiempoEmp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1200000</c:v>
                </c:pt>
                <c:pt idx="1">
                  <c:v>1650000</c:v>
                </c:pt>
                <c:pt idx="2">
                  <c:v>2750000</c:v>
                </c:pt>
                <c:pt idx="3">
                  <c:v>4500000</c:v>
                </c:pt>
                <c:pt idx="4">
                  <c:v>5800000</c:v>
                </c:pt>
                <c:pt idx="5">
                  <c:v>6400000</c:v>
                </c:pt>
                <c:pt idx="6">
                  <c:v>7100000</c:v>
                </c:pt>
                <c:pt idx="7">
                  <c:v>8350000</c:v>
                </c:pt>
                <c:pt idx="8">
                  <c:v>10100000</c:v>
                </c:pt>
                <c:pt idx="9">
                  <c:v>11000000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2F-4420-B8D3-A2417990C319}"/>
            </c:ext>
          </c:extLst>
        </c:ser>
        <c:ser>
          <c:idx val="2"/>
          <c:order val="1"/>
          <c:tx>
            <c:v>ALGORITMO : 3 TiempoEmp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Sheet1!$D$35:$D$44</c:f>
              <c:numCache>
                <c:formatCode>General</c:formatCode>
                <c:ptCount val="10"/>
                <c:pt idx="0">
                  <c:v>1600000</c:v>
                </c:pt>
                <c:pt idx="1">
                  <c:v>2100000</c:v>
                </c:pt>
                <c:pt idx="2">
                  <c:v>2800000</c:v>
                </c:pt>
                <c:pt idx="3">
                  <c:v>4100000</c:v>
                </c:pt>
                <c:pt idx="4">
                  <c:v>5250000</c:v>
                </c:pt>
                <c:pt idx="5">
                  <c:v>6500000</c:v>
                </c:pt>
                <c:pt idx="6">
                  <c:v>8150000</c:v>
                </c:pt>
                <c:pt idx="7">
                  <c:v>8850000</c:v>
                </c:pt>
                <c:pt idx="8">
                  <c:v>10250000</c:v>
                </c:pt>
                <c:pt idx="9">
                  <c:v>11250000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2F-4420-B8D3-A2417990C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714970057232797"/>
          <c:y val="0.85995261009040536"/>
          <c:w val="0.552037191370647"/>
          <c:h val="0.10763998250218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NumAsig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ALGORITMO : 1 NumAsig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330173</c:v>
                </c:pt>
                <c:pt idx="1">
                  <c:v>743346</c:v>
                </c:pt>
                <c:pt idx="2">
                  <c:v>1218167</c:v>
                </c:pt>
                <c:pt idx="3">
                  <c:v>1712612</c:v>
                </c:pt>
                <c:pt idx="4">
                  <c:v>2228408</c:v>
                </c:pt>
                <c:pt idx="5">
                  <c:v>2764060</c:v>
                </c:pt>
                <c:pt idx="6">
                  <c:v>3302219</c:v>
                </c:pt>
                <c:pt idx="7">
                  <c:v>3915141</c:v>
                </c:pt>
                <c:pt idx="8">
                  <c:v>4535750</c:v>
                </c:pt>
                <c:pt idx="9">
                  <c:v>5107727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C4-4BD1-8B29-892E2E4BE85C}"/>
            </c:ext>
          </c:extLst>
        </c:ser>
        <c:ser>
          <c:idx val="2"/>
          <c:order val="1"/>
          <c:tx>
            <c:v>ALGORITMO : 3 NumAsig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Sheet1!$C$35:$C$44</c:f>
              <c:numCache>
                <c:formatCode>General</c:formatCode>
                <c:ptCount val="10"/>
                <c:pt idx="0">
                  <c:v>280593</c:v>
                </c:pt>
                <c:pt idx="1">
                  <c:v>603187</c:v>
                </c:pt>
                <c:pt idx="2">
                  <c:v>939187</c:v>
                </c:pt>
                <c:pt idx="3">
                  <c:v>1290374</c:v>
                </c:pt>
                <c:pt idx="4">
                  <c:v>1647374</c:v>
                </c:pt>
                <c:pt idx="5">
                  <c:v>2004374</c:v>
                </c:pt>
                <c:pt idx="6">
                  <c:v>2370748</c:v>
                </c:pt>
                <c:pt idx="7">
                  <c:v>2748748</c:v>
                </c:pt>
                <c:pt idx="8">
                  <c:v>3126748</c:v>
                </c:pt>
                <c:pt idx="9">
                  <c:v>3504748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C4-4BD1-8B29-892E2E4BE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0058752"/>
        <c:axId val="1219786016"/>
      </c:lineChart>
      <c:catAx>
        <c:axId val="8900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86016"/>
        <c:crosses val="autoZero"/>
        <c:auto val="1"/>
        <c:lblAlgn val="ctr"/>
        <c:lblOffset val="100"/>
        <c:noMultiLvlLbl val="0"/>
      </c:catAx>
      <c:valAx>
        <c:axId val="121978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058752"/>
        <c:crosses val="autoZero"/>
        <c:crossBetween val="between"/>
        <c:dispUnits>
          <c:builtInUnit val="ten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564577216841955"/>
          <c:y val="0.86458223972003501"/>
          <c:w val="0.41643538122362322"/>
          <c:h val="0.107639982502187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Aprox </a:t>
            </a:r>
            <a:r>
              <a:rPr lang="es-ES" sz="1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n</a:t>
            </a:r>
            <a:r>
              <a:rPr lang="es-ES" sz="1800" b="0" i="0" u="none" strike="noStrike" kern="1200" spc="0" baseline="30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1.4</a:t>
            </a:r>
            <a:endParaRPr lang="en-GB" sz="1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Sheet1!$B$3:$B$13</c:f>
              <c:numCache>
                <c:formatCode>General</c:formatCode>
                <c:ptCount val="11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9C-4D86-82EB-D07B8EC6FE71}"/>
            </c:ext>
          </c:extLst>
        </c:ser>
        <c:ser>
          <c:idx val="1"/>
          <c:order val="1"/>
          <c:tx>
            <c:strRef>
              <c:f>Sheet1!$C$48</c:f>
              <c:strCache>
                <c:ptCount val="1"/>
                <c:pt idx="0">
                  <c:v>Aprox 0,3533 x n1.4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Sheet1!$C$49:$C$58</c:f>
              <c:numCache>
                <c:formatCode>General</c:formatCode>
                <c:ptCount val="10"/>
                <c:pt idx="0">
                  <c:v>140651.26335655054</c:v>
                </c:pt>
                <c:pt idx="1">
                  <c:v>371180.90931833972</c:v>
                </c:pt>
                <c:pt idx="2">
                  <c:v>654807.12151639897</c:v>
                </c:pt>
                <c:pt idx="3">
                  <c:v>979552.2923468512</c:v>
                </c:pt>
                <c:pt idx="4">
                  <c:v>1338756.6573703072</c:v>
                </c:pt>
                <c:pt idx="5">
                  <c:v>1728046.353742633</c:v>
                </c:pt>
                <c:pt idx="6">
                  <c:v>2144277.0305309533</c:v>
                </c:pt>
                <c:pt idx="7">
                  <c:v>2585053.9975347864</c:v>
                </c:pt>
                <c:pt idx="8">
                  <c:v>3048478.5998804444</c:v>
                </c:pt>
                <c:pt idx="9">
                  <c:v>3533000.0000000019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9C-4D86-82EB-D07B8EC6F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233712"/>
        <c:axId val="662463248"/>
      </c:lineChart>
      <c:catAx>
        <c:axId val="67923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63248"/>
        <c:crosses val="autoZero"/>
        <c:auto val="1"/>
        <c:lblAlgn val="ctr"/>
        <c:lblOffset val="100"/>
        <c:noMultiLvlLbl val="0"/>
      </c:catAx>
      <c:valAx>
        <c:axId val="66246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23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Aprox </a:t>
            </a:r>
            <a:r>
              <a:rPr lang="es-ES" sz="1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n</a:t>
            </a:r>
            <a:r>
              <a:rPr lang="es-ES" sz="1800" b="0" i="0" u="none" strike="noStrike" kern="1200" spc="0" baseline="30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1.3</a:t>
            </a:r>
            <a:endParaRPr lang="en-GB" sz="1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NumComp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Sheet1!$A$19:$A$28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2A-41C9-9FB3-8DC0F31EA478}"/>
            </c:ext>
          </c:extLst>
        </c:ser>
        <c:ser>
          <c:idx val="1"/>
          <c:order val="1"/>
          <c:tx>
            <c:strRef>
              <c:f>Sheet1!$B$48</c:f>
              <c:strCache>
                <c:ptCount val="1"/>
                <c:pt idx="0">
                  <c:v>Aprox 1,0275 x n1.3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Sheet1!$A$19:$A$28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Sheet1!$B$49:$B$58</c:f>
              <c:numCache>
                <c:formatCode>General</c:formatCode>
                <c:ptCount val="10"/>
                <c:pt idx="0">
                  <c:v>162847.77552537972</c:v>
                </c:pt>
                <c:pt idx="1">
                  <c:v>400978.25812743546</c:v>
                </c:pt>
                <c:pt idx="2">
                  <c:v>679265.35050157213</c:v>
                </c:pt>
                <c:pt idx="3">
                  <c:v>987324.28473273688</c:v>
                </c:pt>
                <c:pt idx="4">
                  <c:v>1319601.608309743</c:v>
                </c:pt>
                <c:pt idx="5">
                  <c:v>1672547.4828975725</c:v>
                </c:pt>
                <c:pt idx="6">
                  <c:v>2043663.0016654094</c:v>
                </c:pt>
                <c:pt idx="7">
                  <c:v>2431077.5546169467</c:v>
                </c:pt>
                <c:pt idx="8">
                  <c:v>2833329.5613246765</c:v>
                </c:pt>
                <c:pt idx="9">
                  <c:v>3249240.2958230102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2A-41C9-9FB3-8DC0F31EA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1503440"/>
        <c:axId val="321204832"/>
      </c:lineChart>
      <c:catAx>
        <c:axId val="70150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04832"/>
        <c:crosses val="autoZero"/>
        <c:auto val="1"/>
        <c:lblAlgn val="ctr"/>
        <c:lblOffset val="100"/>
        <c:noMultiLvlLbl val="0"/>
      </c:catAx>
      <c:valAx>
        <c:axId val="32120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5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Aprox </a:t>
            </a:r>
            <a:r>
              <a:rPr lang="es-ES" sz="1800">
                <a:effectLst/>
              </a:rPr>
              <a:t>n</a:t>
            </a:r>
            <a:r>
              <a:rPr lang="es-ES" sz="1800" baseline="30000">
                <a:effectLst/>
              </a:rPr>
              <a:t>1.2</a:t>
            </a:r>
            <a:endParaRPr lang="en-GB" sz="18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Sheet1!$B$2</c:f>
              <c:strCache>
                <c:ptCount val="1"/>
                <c:pt idx="0">
                  <c:v>NumComp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172497</c:v>
                </c:pt>
                <c:pt idx="1">
                  <c:v>417670</c:v>
                </c:pt>
                <c:pt idx="2">
                  <c:v>682156</c:v>
                </c:pt>
                <c:pt idx="3">
                  <c:v>987601</c:v>
                </c:pt>
                <c:pt idx="4">
                  <c:v>1314397</c:v>
                </c:pt>
                <c:pt idx="5">
                  <c:v>1661050</c:v>
                </c:pt>
                <c:pt idx="6">
                  <c:v>2010208</c:v>
                </c:pt>
                <c:pt idx="7">
                  <c:v>2434131</c:v>
                </c:pt>
                <c:pt idx="8">
                  <c:v>2738740</c:v>
                </c:pt>
                <c:pt idx="9">
                  <c:v>3100717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E6-445E-ADA9-73431F6A46B1}"/>
            </c:ext>
          </c:extLst>
        </c:ser>
        <c:ser>
          <c:idx val="2"/>
          <c:order val="1"/>
          <c:tx>
            <c:strRef>
              <c:f>Sheet1!$A$48</c:f>
              <c:strCache>
                <c:ptCount val="1"/>
                <c:pt idx="0">
                  <c:v>Aprox (3 x n1.2)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Sheet1!$A$49:$A$58</c:f>
              <c:numCache>
                <c:formatCode>General</c:formatCode>
                <c:ptCount val="10"/>
                <c:pt idx="0">
                  <c:v>189287.20334405801</c:v>
                </c:pt>
                <c:pt idx="1">
                  <c:v>434867.79820661678</c:v>
                </c:pt>
                <c:pt idx="2">
                  <c:v>707402.7770369607</c:v>
                </c:pt>
                <c:pt idx="3">
                  <c:v>999063.84888224653</c:v>
                </c:pt>
                <c:pt idx="4">
                  <c:v>1305825.8449441856</c:v>
                </c:pt>
                <c:pt idx="5">
                  <c:v>1625184.8126053824</c:v>
                </c:pt>
                <c:pt idx="6">
                  <c:v>1955414.821699155</c:v>
                </c:pt>
                <c:pt idx="7">
                  <c:v>2295245.9994960865</c:v>
                </c:pt>
                <c:pt idx="8">
                  <c:v>2643700.5783746336</c:v>
                </c:pt>
                <c:pt idx="9">
                  <c:v>2999999.9999999986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E6-445E-ADA9-73431F6A4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252912"/>
        <c:axId val="674391136"/>
      </c:lineChart>
      <c:catAx>
        <c:axId val="67925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391136"/>
        <c:crosses val="autoZero"/>
        <c:auto val="1"/>
        <c:lblAlgn val="ctr"/>
        <c:lblOffset val="100"/>
        <c:noMultiLvlLbl val="0"/>
      </c:catAx>
      <c:valAx>
        <c:axId val="6743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25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EB2D-A89D-4729-99BD-EAB6EE7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1391</TotalTime>
  <Pages>15</Pages>
  <Words>2129</Words>
  <Characters>12138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Cobreros</dc:creator>
  <cp:keywords/>
  <dc:description/>
  <cp:lastModifiedBy>MARIO COBREROS DEL CAZ</cp:lastModifiedBy>
  <cp:revision>13</cp:revision>
  <cp:lastPrinted>2022-12-16T10:19:00Z</cp:lastPrinted>
  <dcterms:created xsi:type="dcterms:W3CDTF">2023-10-05T10:38:00Z</dcterms:created>
  <dcterms:modified xsi:type="dcterms:W3CDTF">2023-10-21T17:12:00Z</dcterms:modified>
</cp:coreProperties>
</file>